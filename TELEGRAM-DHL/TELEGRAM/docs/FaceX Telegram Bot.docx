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E114B" w14:textId="77777777" w:rsidR="0097293A" w:rsidRPr="009301B2" w:rsidRDefault="0097293A" w:rsidP="00FF36DB"/>
    <w:p w14:paraId="19CA1C87" w14:textId="77777777" w:rsidR="0097293A" w:rsidRPr="009301B2" w:rsidRDefault="0097293A" w:rsidP="00FF36DB"/>
    <w:p w14:paraId="79B515F2" w14:textId="77777777" w:rsidR="0097293A" w:rsidRPr="009301B2" w:rsidRDefault="0097293A" w:rsidP="00FF36DB"/>
    <w:p w14:paraId="3317D9E1" w14:textId="77777777" w:rsidR="0097293A" w:rsidRPr="009301B2" w:rsidRDefault="0097293A" w:rsidP="00FF36DB"/>
    <w:p w14:paraId="350E550C" w14:textId="77777777" w:rsidR="0097293A" w:rsidRPr="009301B2" w:rsidRDefault="0097293A" w:rsidP="00FF36DB"/>
    <w:p w14:paraId="01E16BB4" w14:textId="77777777" w:rsidR="0097293A" w:rsidRDefault="0097293A" w:rsidP="00FF36DB"/>
    <w:p w14:paraId="7F608E95" w14:textId="77777777" w:rsidR="005A08AC" w:rsidRPr="009301B2" w:rsidRDefault="005A08AC" w:rsidP="00FF36DB"/>
    <w:p w14:paraId="3FED90A9" w14:textId="77777777" w:rsidR="0097293A" w:rsidRPr="009301B2" w:rsidRDefault="0097293A" w:rsidP="00FF36DB"/>
    <w:p w14:paraId="17D38D0C" w14:textId="77777777" w:rsidR="0097293A" w:rsidRPr="009301B2" w:rsidRDefault="0097293A" w:rsidP="00FF36DB"/>
    <w:p w14:paraId="29D6D430" w14:textId="77777777" w:rsidR="0097293A" w:rsidRPr="009301B2" w:rsidRDefault="0097293A" w:rsidP="00FF36DB">
      <w:pPr>
        <w:rPr>
          <w:rFonts w:eastAsia="Arial"/>
        </w:rPr>
      </w:pPr>
    </w:p>
    <w:p w14:paraId="3196EC36" w14:textId="77777777" w:rsidR="0097293A" w:rsidRDefault="0097293A" w:rsidP="00FF36DB">
      <w:pPr>
        <w:rPr>
          <w:rFonts w:eastAsia="Arial"/>
        </w:rPr>
      </w:pPr>
    </w:p>
    <w:p w14:paraId="77768B32" w14:textId="77777777" w:rsidR="005A08AC" w:rsidRPr="009301B2" w:rsidRDefault="005A08AC" w:rsidP="00FF36DB">
      <w:pPr>
        <w:rPr>
          <w:rFonts w:eastAsia="Arial"/>
        </w:rPr>
      </w:pPr>
    </w:p>
    <w:p w14:paraId="05F0A4FE" w14:textId="77777777" w:rsidR="00FF36DB" w:rsidRPr="009301B2" w:rsidRDefault="00FF36DB" w:rsidP="00FF36DB">
      <w:pPr>
        <w:rPr>
          <w:rFonts w:eastAsia="Arial"/>
        </w:rPr>
      </w:pPr>
    </w:p>
    <w:p w14:paraId="41F0EE0B" w14:textId="77777777" w:rsidR="00FF36DB" w:rsidRPr="009301B2" w:rsidRDefault="00FF36DB" w:rsidP="00FF36DB">
      <w:pPr>
        <w:rPr>
          <w:rFonts w:eastAsia="Arial"/>
        </w:rPr>
      </w:pPr>
    </w:p>
    <w:p w14:paraId="52E8F6F5" w14:textId="77777777" w:rsidR="00FF36DB" w:rsidRPr="009301B2" w:rsidRDefault="00FF36DB" w:rsidP="00FF36DB">
      <w:pPr>
        <w:rPr>
          <w:rFonts w:eastAsia="Arial"/>
        </w:rPr>
      </w:pPr>
    </w:p>
    <w:p w14:paraId="4E570279" w14:textId="77777777" w:rsidR="00FF36DB" w:rsidRPr="009301B2" w:rsidRDefault="00FF36DB" w:rsidP="00FF36DB">
      <w:pPr>
        <w:rPr>
          <w:rFonts w:eastAsia="Arial"/>
        </w:rPr>
      </w:pPr>
    </w:p>
    <w:p w14:paraId="7B06C441" w14:textId="77777777" w:rsidR="0097293A" w:rsidRPr="009301B2" w:rsidRDefault="0097293A" w:rsidP="00FF36DB">
      <w:pPr>
        <w:rPr>
          <w:rFonts w:eastAsia="Arial"/>
        </w:rPr>
      </w:pPr>
    </w:p>
    <w:p w14:paraId="4DA3EBD2" w14:textId="77777777" w:rsidR="0097293A" w:rsidRPr="009301B2" w:rsidRDefault="0097293A" w:rsidP="00FF36DB">
      <w:pPr>
        <w:rPr>
          <w:rFonts w:eastAsia="Arial"/>
          <w:b/>
        </w:rPr>
      </w:pPr>
    </w:p>
    <w:p w14:paraId="5F057F96" w14:textId="239A0319" w:rsidR="00BB62C1" w:rsidRPr="009301B2" w:rsidRDefault="00D45B60" w:rsidP="00D45B60">
      <w:pPr>
        <w:jc w:val="center"/>
        <w:rPr>
          <w:rFonts w:eastAsia="Arial"/>
        </w:rPr>
      </w:pPr>
      <w:r w:rsidRPr="00D45B60">
        <w:rPr>
          <w:rFonts w:eastAsia="Arial"/>
          <w:b/>
          <w:sz w:val="52"/>
        </w:rPr>
        <w:t>FaceX</w:t>
      </w:r>
      <w:r>
        <w:rPr>
          <w:rFonts w:eastAsia="Arial"/>
          <w:b/>
          <w:sz w:val="52"/>
        </w:rPr>
        <w:t xml:space="preserve"> </w:t>
      </w:r>
      <w:r w:rsidRPr="00D45B60">
        <w:rPr>
          <w:rFonts w:eastAsia="Arial"/>
          <w:b/>
          <w:sz w:val="52"/>
        </w:rPr>
        <w:t>Telegram</w:t>
      </w:r>
      <w:r>
        <w:rPr>
          <w:rFonts w:eastAsia="Arial"/>
          <w:b/>
          <w:sz w:val="52"/>
        </w:rPr>
        <w:t xml:space="preserve"> </w:t>
      </w:r>
      <w:r w:rsidRPr="00D45B60">
        <w:rPr>
          <w:rFonts w:eastAsia="Arial"/>
          <w:b/>
          <w:sz w:val="52"/>
        </w:rPr>
        <w:t>Bot</w:t>
      </w:r>
    </w:p>
    <w:p w14:paraId="70FC9659" w14:textId="77777777" w:rsidR="00BB62C1" w:rsidRPr="009301B2" w:rsidRDefault="00BB62C1" w:rsidP="00BB62C1">
      <w:pPr>
        <w:rPr>
          <w:rFonts w:eastAsia="Arial"/>
        </w:rPr>
      </w:pPr>
    </w:p>
    <w:p w14:paraId="2520D403" w14:textId="77777777" w:rsidR="00BB62C1" w:rsidRPr="009301B2" w:rsidRDefault="00BB62C1" w:rsidP="00BB62C1">
      <w:pPr>
        <w:rPr>
          <w:rFonts w:eastAsia="Arial"/>
        </w:rPr>
      </w:pPr>
    </w:p>
    <w:p w14:paraId="77723E58" w14:textId="77777777" w:rsidR="00BB62C1" w:rsidRPr="009301B2" w:rsidRDefault="00BB62C1" w:rsidP="00BB62C1">
      <w:pPr>
        <w:rPr>
          <w:rFonts w:eastAsia="Arial"/>
        </w:rPr>
      </w:pPr>
    </w:p>
    <w:p w14:paraId="74CEAC34" w14:textId="77777777" w:rsidR="00BB62C1" w:rsidRPr="009301B2" w:rsidRDefault="00BB62C1" w:rsidP="00BB62C1">
      <w:pPr>
        <w:rPr>
          <w:rFonts w:eastAsia="Arial"/>
        </w:rPr>
      </w:pPr>
    </w:p>
    <w:p w14:paraId="08CE095A" w14:textId="77777777" w:rsidR="00BB62C1" w:rsidRPr="009301B2" w:rsidRDefault="00BB62C1" w:rsidP="00BB62C1">
      <w:pPr>
        <w:rPr>
          <w:rFonts w:eastAsia="Arial"/>
        </w:rPr>
      </w:pPr>
    </w:p>
    <w:p w14:paraId="63497D30" w14:textId="77777777" w:rsidR="00BB62C1" w:rsidRPr="009301B2" w:rsidRDefault="00BB62C1" w:rsidP="00BB62C1">
      <w:pPr>
        <w:rPr>
          <w:rFonts w:eastAsia="Arial"/>
        </w:rPr>
      </w:pPr>
    </w:p>
    <w:p w14:paraId="15547CD2" w14:textId="77777777" w:rsidR="00BB62C1" w:rsidRDefault="00BB62C1" w:rsidP="00BB62C1">
      <w:pPr>
        <w:rPr>
          <w:rFonts w:eastAsia="Arial"/>
        </w:rPr>
      </w:pPr>
    </w:p>
    <w:p w14:paraId="72C4B3EE" w14:textId="77777777" w:rsidR="005A08AC" w:rsidRPr="009301B2" w:rsidRDefault="005A08AC" w:rsidP="00BB62C1">
      <w:pPr>
        <w:rPr>
          <w:rFonts w:eastAsia="Arial"/>
        </w:rPr>
      </w:pPr>
    </w:p>
    <w:p w14:paraId="65454AB8" w14:textId="77777777" w:rsidR="00BB62C1" w:rsidRPr="009301B2" w:rsidRDefault="00BB62C1" w:rsidP="00BB62C1">
      <w:pPr>
        <w:rPr>
          <w:rFonts w:eastAsia="Arial"/>
        </w:rPr>
      </w:pPr>
    </w:p>
    <w:p w14:paraId="2E506B28" w14:textId="77777777" w:rsidR="00BB62C1" w:rsidRPr="009301B2" w:rsidRDefault="00BB62C1" w:rsidP="00BB62C1">
      <w:pPr>
        <w:rPr>
          <w:rFonts w:eastAsia="Arial"/>
        </w:rPr>
      </w:pPr>
    </w:p>
    <w:p w14:paraId="5E2BB01A" w14:textId="77777777" w:rsidR="00BB62C1" w:rsidRPr="009301B2" w:rsidRDefault="00BB62C1" w:rsidP="00BB62C1">
      <w:pPr>
        <w:rPr>
          <w:rFonts w:eastAsia="Arial"/>
        </w:rPr>
      </w:pPr>
    </w:p>
    <w:p w14:paraId="4D0FB5BA" w14:textId="77777777" w:rsidR="00BB62C1" w:rsidRPr="009301B2" w:rsidRDefault="00BB62C1" w:rsidP="00BB62C1">
      <w:pPr>
        <w:rPr>
          <w:rFonts w:eastAsia="Arial"/>
        </w:rPr>
      </w:pPr>
    </w:p>
    <w:p w14:paraId="6EBB8A11" w14:textId="77777777" w:rsidR="00BB62C1" w:rsidRPr="009301B2" w:rsidRDefault="00BB62C1" w:rsidP="00BB62C1">
      <w:pPr>
        <w:rPr>
          <w:rFonts w:eastAsia="Arial"/>
        </w:rPr>
      </w:pPr>
    </w:p>
    <w:p w14:paraId="2BACA4CA" w14:textId="77777777" w:rsidR="00BB62C1" w:rsidRPr="009301B2" w:rsidRDefault="00BB62C1" w:rsidP="00BB62C1">
      <w:pPr>
        <w:rPr>
          <w:rFonts w:eastAsia="Arial"/>
        </w:rPr>
      </w:pPr>
    </w:p>
    <w:p w14:paraId="193AA18B" w14:textId="77777777" w:rsidR="00BB62C1" w:rsidRPr="009301B2" w:rsidRDefault="00BB62C1" w:rsidP="00BB62C1">
      <w:pPr>
        <w:rPr>
          <w:rFonts w:eastAsia="Arial"/>
        </w:rPr>
      </w:pPr>
    </w:p>
    <w:p w14:paraId="795401E6" w14:textId="77777777" w:rsidR="00BB62C1" w:rsidRPr="009301B2" w:rsidRDefault="00BB62C1" w:rsidP="00BB62C1">
      <w:pPr>
        <w:rPr>
          <w:rFonts w:eastAsia="Arial"/>
        </w:rPr>
      </w:pPr>
    </w:p>
    <w:p w14:paraId="26D9BB6F" w14:textId="77777777" w:rsidR="00BB62C1" w:rsidRPr="009301B2" w:rsidRDefault="00BB62C1" w:rsidP="00BB62C1">
      <w:pPr>
        <w:rPr>
          <w:rFonts w:eastAsia="Arial"/>
        </w:rPr>
      </w:pPr>
    </w:p>
    <w:p w14:paraId="09F853F0" w14:textId="77777777" w:rsidR="00BB62C1" w:rsidRPr="009301B2" w:rsidRDefault="00BB62C1" w:rsidP="00BB62C1">
      <w:pPr>
        <w:rPr>
          <w:rFonts w:eastAsia="Arial"/>
        </w:rPr>
      </w:pPr>
    </w:p>
    <w:p w14:paraId="16B8E406" w14:textId="77777777" w:rsidR="00BB62C1" w:rsidRPr="009301B2" w:rsidRDefault="00BB62C1" w:rsidP="00BB62C1">
      <w:pPr>
        <w:rPr>
          <w:rFonts w:eastAsia="Arial"/>
        </w:rPr>
      </w:pPr>
    </w:p>
    <w:p w14:paraId="4E1078BF" w14:textId="77777777" w:rsidR="00BB62C1" w:rsidRPr="009301B2" w:rsidRDefault="00BB62C1" w:rsidP="00BB62C1">
      <w:pPr>
        <w:rPr>
          <w:rFonts w:eastAsia="Arial"/>
        </w:rPr>
      </w:pPr>
    </w:p>
    <w:p w14:paraId="68F50490" w14:textId="5A119F1C" w:rsidR="00BB62C1" w:rsidRPr="009301B2" w:rsidRDefault="00BB62C1" w:rsidP="00BB62C1">
      <w:pPr>
        <w:jc w:val="right"/>
        <w:rPr>
          <w:rFonts w:eastAsia="Arial"/>
          <w:b/>
          <w:bCs/>
        </w:rPr>
      </w:pPr>
      <w:r w:rsidRPr="009301B2">
        <w:rPr>
          <w:rFonts w:eastAsia="Arial"/>
          <w:b/>
          <w:bCs/>
        </w:rPr>
        <w:t xml:space="preserve">Versión </w:t>
      </w:r>
      <w:r w:rsidR="00D45B60">
        <w:rPr>
          <w:rFonts w:eastAsia="Arial"/>
          <w:b/>
          <w:bCs/>
        </w:rPr>
        <w:t>1.0.</w:t>
      </w:r>
      <w:r w:rsidR="004972EC">
        <w:rPr>
          <w:rFonts w:eastAsia="Arial"/>
          <w:b/>
          <w:bCs/>
        </w:rPr>
        <w:t>1</w:t>
      </w:r>
    </w:p>
    <w:p w14:paraId="1ABCE59A" w14:textId="3C307738" w:rsidR="00BB62C1" w:rsidRPr="009301B2" w:rsidRDefault="004972EC" w:rsidP="00BB62C1">
      <w:pPr>
        <w:jc w:val="right"/>
        <w:rPr>
          <w:rFonts w:eastAsia="Arial"/>
          <w:b/>
          <w:bCs/>
        </w:rPr>
      </w:pPr>
      <w:r>
        <w:rPr>
          <w:rFonts w:eastAsia="Arial"/>
          <w:b/>
          <w:bCs/>
        </w:rPr>
        <w:t>Agosto</w:t>
      </w:r>
      <w:r w:rsidR="00D45B60">
        <w:rPr>
          <w:rFonts w:eastAsia="Arial"/>
          <w:b/>
          <w:bCs/>
        </w:rPr>
        <w:t xml:space="preserve"> 202</w:t>
      </w:r>
      <w:r>
        <w:rPr>
          <w:rFonts w:eastAsia="Arial"/>
          <w:b/>
          <w:bCs/>
        </w:rPr>
        <w:t>4</w:t>
      </w:r>
    </w:p>
    <w:p w14:paraId="5BC0FDE4" w14:textId="77777777" w:rsidR="00BB62C1" w:rsidRPr="009301B2" w:rsidRDefault="00BB62C1" w:rsidP="00BB62C1">
      <w:pPr>
        <w:spacing w:after="200" w:line="276" w:lineRule="auto"/>
        <w:jc w:val="left"/>
      </w:pPr>
      <w:r w:rsidRPr="009301B2">
        <w:br w:type="page"/>
      </w:r>
    </w:p>
    <w:sdt>
      <w:sdtPr>
        <w:id w:val="-903136389"/>
        <w:docPartObj>
          <w:docPartGallery w:val="Table of Contents"/>
        </w:docPartObj>
      </w:sdtPr>
      <w:sdtContent>
        <w:p w14:paraId="15D8EF78" w14:textId="33A6A277" w:rsidR="00F7095E" w:rsidRPr="009301B2" w:rsidRDefault="00F7095E" w:rsidP="00F7095E">
          <w:pPr>
            <w:spacing w:after="95"/>
            <w:ind w:left="91"/>
          </w:pPr>
          <w:r w:rsidRPr="009301B2">
            <w:rPr>
              <w:b/>
              <w:color w:val="365F91"/>
              <w:sz w:val="28"/>
            </w:rPr>
            <w:t>Conten</w:t>
          </w:r>
          <w:r w:rsidR="005A08AC">
            <w:rPr>
              <w:b/>
              <w:color w:val="365F91"/>
              <w:sz w:val="28"/>
            </w:rPr>
            <w:t>t</w:t>
          </w:r>
          <w:r w:rsidRPr="009301B2">
            <w:rPr>
              <w:rFonts w:eastAsia="Cambria"/>
              <w:b/>
              <w:color w:val="365F91"/>
              <w:sz w:val="28"/>
            </w:rPr>
            <w:t xml:space="preserve"> </w:t>
          </w:r>
        </w:p>
        <w:p w14:paraId="3FAD2588" w14:textId="29311EC6" w:rsidR="00003FBE" w:rsidRDefault="00F7095E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r w:rsidRPr="009301B2">
            <w:rPr>
              <w:rFonts w:asciiTheme="minorHAnsi" w:hAnsiTheme="minorHAnsi" w:cs="Times New Roman"/>
              <w:sz w:val="22"/>
              <w:lang w:val="es-MX"/>
            </w:rPr>
            <w:fldChar w:fldCharType="begin"/>
          </w:r>
          <w:r w:rsidRPr="009301B2">
            <w:rPr>
              <w:rFonts w:asciiTheme="minorHAnsi" w:hAnsiTheme="minorHAnsi" w:cs="Times New Roman"/>
              <w:sz w:val="22"/>
              <w:lang w:val="es-MX"/>
            </w:rPr>
            <w:instrText xml:space="preserve"> TOC \o "1-3" \h \z \u </w:instrText>
          </w:r>
          <w:r w:rsidRPr="009301B2">
            <w:rPr>
              <w:rFonts w:asciiTheme="minorHAnsi" w:hAnsiTheme="minorHAnsi" w:cs="Times New Roman"/>
              <w:sz w:val="22"/>
              <w:lang w:val="es-MX"/>
            </w:rPr>
            <w:fldChar w:fldCharType="separate"/>
          </w:r>
          <w:hyperlink w:anchor="_Toc175319708" w:history="1">
            <w:r w:rsidR="00003FBE" w:rsidRPr="00497592">
              <w:rPr>
                <w:rStyle w:val="Hipervnculo"/>
                <w:noProof/>
              </w:rPr>
              <w:t>Introduction</w:t>
            </w:r>
            <w:r w:rsidR="00003FBE">
              <w:rPr>
                <w:noProof/>
                <w:webHidden/>
              </w:rPr>
              <w:tab/>
            </w:r>
            <w:r w:rsidR="00003FBE">
              <w:rPr>
                <w:noProof/>
                <w:webHidden/>
              </w:rPr>
              <w:fldChar w:fldCharType="begin"/>
            </w:r>
            <w:r w:rsidR="00003FBE">
              <w:rPr>
                <w:noProof/>
                <w:webHidden/>
              </w:rPr>
              <w:instrText xml:space="preserve"> PAGEREF _Toc175319708 \h </w:instrText>
            </w:r>
            <w:r w:rsidR="00003FBE">
              <w:rPr>
                <w:noProof/>
                <w:webHidden/>
              </w:rPr>
            </w:r>
            <w:r w:rsidR="00003FBE">
              <w:rPr>
                <w:noProof/>
                <w:webHidden/>
              </w:rPr>
              <w:fldChar w:fldCharType="separate"/>
            </w:r>
            <w:r w:rsidR="00AD339C">
              <w:rPr>
                <w:noProof/>
                <w:webHidden/>
              </w:rPr>
              <w:t>3</w:t>
            </w:r>
            <w:r w:rsidR="00003FBE">
              <w:rPr>
                <w:noProof/>
                <w:webHidden/>
              </w:rPr>
              <w:fldChar w:fldCharType="end"/>
            </w:r>
          </w:hyperlink>
        </w:p>
        <w:p w14:paraId="7085A38D" w14:textId="2C2EB969" w:rsidR="00003FBE" w:rsidRDefault="00003FBE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5319709" w:history="1">
            <w:r w:rsidRPr="00497592">
              <w:rPr>
                <w:rStyle w:val="Hipervnculo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3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04D8F" w14:textId="685BBE33" w:rsidR="00003FBE" w:rsidRDefault="00003FBE">
          <w:pPr>
            <w:pStyle w:val="TDC2"/>
            <w:tabs>
              <w:tab w:val="right" w:leader="dot" w:pos="8830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75319710" w:history="1">
            <w:r w:rsidRPr="00497592">
              <w:rPr>
                <w:rStyle w:val="Hipervnculo"/>
                <w:noProof/>
              </w:rPr>
              <w:t>Pre 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3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C522C" w14:textId="6E182792" w:rsidR="00003FBE" w:rsidRDefault="00003FBE">
          <w:pPr>
            <w:pStyle w:val="TDC2"/>
            <w:tabs>
              <w:tab w:val="right" w:leader="dot" w:pos="8830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75319711" w:history="1">
            <w:r w:rsidRPr="00497592">
              <w:rPr>
                <w:rStyle w:val="Hipervnculo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3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9390D" w14:textId="008DD36F" w:rsidR="00003FBE" w:rsidRDefault="00003FBE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5319712" w:history="1">
            <w:r w:rsidRPr="00497592">
              <w:rPr>
                <w:rStyle w:val="Hipervnculo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3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E841C" w14:textId="5F03881F" w:rsidR="00003FBE" w:rsidRDefault="00003FBE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5319713" w:history="1">
            <w:r w:rsidRPr="00497592">
              <w:rPr>
                <w:rStyle w:val="Hipervnculo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_Toc175319713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3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5528" w14:textId="7DAEFE95" w:rsidR="002402A1" w:rsidRPr="009301B2" w:rsidRDefault="00F7095E" w:rsidP="00F7095E">
          <w:r w:rsidRPr="009301B2">
            <w:fldChar w:fldCharType="end"/>
          </w:r>
        </w:p>
      </w:sdtContent>
    </w:sdt>
    <w:p w14:paraId="2489D625" w14:textId="77777777" w:rsidR="00FF36DB" w:rsidRPr="009301B2" w:rsidRDefault="00FF36DB">
      <w:pPr>
        <w:spacing w:after="200" w:line="276" w:lineRule="auto"/>
        <w:jc w:val="left"/>
      </w:pPr>
      <w:r w:rsidRPr="009301B2">
        <w:br w:type="page"/>
      </w:r>
    </w:p>
    <w:p w14:paraId="56E91199" w14:textId="352FF8B6" w:rsidR="00F7095E" w:rsidRPr="009301B2" w:rsidRDefault="00F7095E" w:rsidP="00FF36DB">
      <w:pPr>
        <w:pStyle w:val="Ttulo1"/>
      </w:pPr>
      <w:bookmarkStart w:id="0" w:name="_Toc175319708"/>
      <w:proofErr w:type="spellStart"/>
      <w:r w:rsidRPr="009301B2">
        <w:lastRenderedPageBreak/>
        <w:t>Introduc</w:t>
      </w:r>
      <w:r w:rsidR="00D45B60">
        <w:t>t</w:t>
      </w:r>
      <w:r w:rsidRPr="009301B2">
        <w:t>i</w:t>
      </w:r>
      <w:r w:rsidR="00D45B60">
        <w:t>o</w:t>
      </w:r>
      <w:r w:rsidRPr="009301B2">
        <w:t>n</w:t>
      </w:r>
      <w:bookmarkEnd w:id="0"/>
      <w:proofErr w:type="spellEnd"/>
    </w:p>
    <w:p w14:paraId="43BBCA35" w14:textId="0834A981" w:rsidR="007E1376" w:rsidRPr="00D45B60" w:rsidRDefault="00D45B60" w:rsidP="00F7095E">
      <w:pPr>
        <w:rPr>
          <w:lang w:val="en-US"/>
        </w:rPr>
      </w:pPr>
      <w:r w:rsidRPr="00D45B60">
        <w:rPr>
          <w:lang w:val="en-US"/>
        </w:rPr>
        <w:t xml:space="preserve">FaceX Telegram Bot module works with a public Telegram Bot previously created to perform facial recognition through Telegram app, with FaceX </w:t>
      </w:r>
      <w:proofErr w:type="spellStart"/>
      <w:r w:rsidRPr="00D45B60">
        <w:rPr>
          <w:lang w:val="en-US"/>
        </w:rPr>
        <w:t>SecurOS</w:t>
      </w:r>
      <w:proofErr w:type="spellEnd"/>
      <w:r w:rsidRPr="00D45B60">
        <w:rPr>
          <w:lang w:val="en-US"/>
        </w:rPr>
        <w:t xml:space="preserve"> API using a photo file.</w:t>
      </w:r>
    </w:p>
    <w:p w14:paraId="16493C28" w14:textId="5DCCBB70" w:rsidR="00F7095E" w:rsidRPr="009301B2" w:rsidRDefault="00D45B60" w:rsidP="00FF36DB">
      <w:pPr>
        <w:pStyle w:val="Ttulo1"/>
      </w:pPr>
      <w:bookmarkStart w:id="1" w:name="_Toc175319709"/>
      <w:proofErr w:type="spellStart"/>
      <w:r>
        <w:t>Installation</w:t>
      </w:r>
      <w:bookmarkEnd w:id="1"/>
      <w:proofErr w:type="spellEnd"/>
    </w:p>
    <w:p w14:paraId="5BB6682D" w14:textId="77777777" w:rsidR="00D45B60" w:rsidRPr="00D45B60" w:rsidRDefault="00D45B60" w:rsidP="00D45B60">
      <w:pPr>
        <w:pStyle w:val="Ttulo2"/>
      </w:pPr>
      <w:bookmarkStart w:id="2" w:name="_Toc175319710"/>
      <w:r w:rsidRPr="00D45B60">
        <w:t xml:space="preserve">Pre </w:t>
      </w:r>
      <w:proofErr w:type="spellStart"/>
      <w:r w:rsidRPr="00D45B60">
        <w:t>requisites</w:t>
      </w:r>
      <w:bookmarkEnd w:id="2"/>
      <w:proofErr w:type="spellEnd"/>
    </w:p>
    <w:p w14:paraId="20BBCC5A" w14:textId="67577B33" w:rsidR="00D45B60" w:rsidRPr="00D45B60" w:rsidRDefault="00D45B60" w:rsidP="00D45B60">
      <w:pPr>
        <w:rPr>
          <w:lang w:val="en-US"/>
        </w:rPr>
      </w:pPr>
      <w:r w:rsidRPr="00D45B60">
        <w:rPr>
          <w:lang w:val="en-US"/>
        </w:rPr>
        <w:t>This module requires:</w:t>
      </w:r>
    </w:p>
    <w:p w14:paraId="5F9B4F77" w14:textId="77777777" w:rsidR="00D45B60" w:rsidRDefault="00D45B60" w:rsidP="009E3B03">
      <w:r>
        <w:t>SecurOS REST API</w:t>
      </w:r>
    </w:p>
    <w:p w14:paraId="64447FF7" w14:textId="77777777" w:rsidR="00D45B60" w:rsidRDefault="00D45B60" w:rsidP="00D45B60">
      <w:pPr>
        <w:pStyle w:val="Prrafodelista"/>
        <w:numPr>
          <w:ilvl w:val="0"/>
          <w:numId w:val="23"/>
        </w:numPr>
      </w:pPr>
      <w:proofErr w:type="spellStart"/>
      <w:r>
        <w:t>SecurOS</w:t>
      </w:r>
      <w:proofErr w:type="spellEnd"/>
      <w:r>
        <w:t xml:space="preserve"> FaceX REST API</w:t>
      </w:r>
    </w:p>
    <w:p w14:paraId="32EE0A9C" w14:textId="77777777" w:rsidR="00D45B60" w:rsidRDefault="00D45B60" w:rsidP="00D45B60">
      <w:pPr>
        <w:pStyle w:val="Prrafodelista"/>
        <w:numPr>
          <w:ilvl w:val="0"/>
          <w:numId w:val="23"/>
        </w:numPr>
      </w:pPr>
      <w:r>
        <w:t>SecurOS Node.js</w:t>
      </w:r>
    </w:p>
    <w:p w14:paraId="7119E161" w14:textId="35982C18" w:rsidR="00D45B60" w:rsidRPr="00D45B60" w:rsidRDefault="00D45B60" w:rsidP="00D45B60">
      <w:pPr>
        <w:pStyle w:val="Prrafodelista"/>
        <w:numPr>
          <w:ilvl w:val="0"/>
          <w:numId w:val="23"/>
        </w:numPr>
        <w:rPr>
          <w:lang w:val="en-US"/>
        </w:rPr>
      </w:pPr>
      <w:r w:rsidRPr="00D45B60">
        <w:rPr>
          <w:lang w:val="en-US"/>
        </w:rPr>
        <w:t>Telegram Bot TOKEN (</w:t>
      </w:r>
      <w:hyperlink r:id="rId8" w:anchor="6-botfather" w:history="1">
        <w:r w:rsidRPr="00D45B60">
          <w:rPr>
            <w:rStyle w:val="Hipervnculo"/>
            <w:lang w:val="en-US"/>
          </w:rPr>
          <w:t>follow this official reference</w:t>
        </w:r>
      </w:hyperlink>
      <w:r w:rsidRPr="00D45B60">
        <w:rPr>
          <w:lang w:val="en-US"/>
        </w:rPr>
        <w:t>)</w:t>
      </w:r>
    </w:p>
    <w:p w14:paraId="08E836DC" w14:textId="77777777" w:rsidR="00D45B60" w:rsidRPr="00D45B60" w:rsidRDefault="00D45B60" w:rsidP="00D45B60">
      <w:pPr>
        <w:pStyle w:val="Ttulo2"/>
      </w:pPr>
      <w:bookmarkStart w:id="3" w:name="_Toc175319711"/>
      <w:r w:rsidRPr="00D45B60">
        <w:t>Steps</w:t>
      </w:r>
      <w:bookmarkEnd w:id="3"/>
    </w:p>
    <w:p w14:paraId="7A511F35" w14:textId="60611644" w:rsidR="00D45B60" w:rsidRPr="00D45B60" w:rsidRDefault="00D45B60" w:rsidP="00D45B60">
      <w:pPr>
        <w:rPr>
          <w:lang w:val="en-US"/>
        </w:rPr>
      </w:pPr>
      <w:r w:rsidRPr="00D45B60">
        <w:rPr>
          <w:lang w:val="en-US"/>
        </w:rPr>
        <w:t>To setup, follow the instructions:</w:t>
      </w:r>
    </w:p>
    <w:p w14:paraId="15272386" w14:textId="77777777" w:rsidR="00D45B60" w:rsidRPr="00D45B60" w:rsidRDefault="00D45B60" w:rsidP="00D45B60">
      <w:pPr>
        <w:pStyle w:val="Prrafodelista"/>
        <w:numPr>
          <w:ilvl w:val="0"/>
          <w:numId w:val="25"/>
        </w:numPr>
        <w:rPr>
          <w:lang w:val="en-US"/>
        </w:rPr>
      </w:pPr>
      <w:r w:rsidRPr="00D45B60">
        <w:rPr>
          <w:lang w:val="en-US"/>
        </w:rPr>
        <w:t xml:space="preserve">Install following </w:t>
      </w:r>
      <w:proofErr w:type="spellStart"/>
      <w:r w:rsidRPr="00D45B60">
        <w:rPr>
          <w:lang w:val="en-US"/>
        </w:rPr>
        <w:t>npm</w:t>
      </w:r>
      <w:proofErr w:type="spellEnd"/>
      <w:r w:rsidRPr="00D45B60">
        <w:rPr>
          <w:lang w:val="en-US"/>
        </w:rPr>
        <w:t xml:space="preserve"> dependencies:</w:t>
      </w:r>
    </w:p>
    <w:p w14:paraId="198A9B7B" w14:textId="77777777" w:rsidR="00D45B60" w:rsidRPr="00D45B60" w:rsidRDefault="00D45B60" w:rsidP="00D45B60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r w:rsidRPr="00D45B60">
        <w:rPr>
          <w:lang w:val="en-US"/>
        </w:rPr>
        <w:t>axios</w:t>
      </w:r>
      <w:proofErr w:type="spellEnd"/>
    </w:p>
    <w:p w14:paraId="757B8251" w14:textId="77777777" w:rsidR="00D45B60" w:rsidRPr="00D45B60" w:rsidRDefault="00D45B60" w:rsidP="00D45B60">
      <w:pPr>
        <w:pStyle w:val="Prrafodelista"/>
        <w:numPr>
          <w:ilvl w:val="0"/>
          <w:numId w:val="24"/>
        </w:numPr>
        <w:rPr>
          <w:lang w:val="en-US"/>
        </w:rPr>
      </w:pPr>
      <w:r w:rsidRPr="00D45B60">
        <w:rPr>
          <w:lang w:val="en-US"/>
        </w:rPr>
        <w:t>form-data</w:t>
      </w:r>
    </w:p>
    <w:p w14:paraId="1E4345F4" w14:textId="4652E0D2" w:rsidR="00D45B60" w:rsidRPr="00D45B60" w:rsidRDefault="00D45B60" w:rsidP="00D45B60">
      <w:pPr>
        <w:pStyle w:val="Prrafodelista"/>
        <w:numPr>
          <w:ilvl w:val="0"/>
          <w:numId w:val="24"/>
        </w:numPr>
        <w:rPr>
          <w:lang w:val="en-US"/>
        </w:rPr>
      </w:pPr>
      <w:r w:rsidRPr="00D45B60">
        <w:rPr>
          <w:lang w:val="en-US"/>
        </w:rPr>
        <w:t>telegraf</w:t>
      </w:r>
      <w:r w:rsidR="00263091" w:rsidRPr="00263091">
        <w:rPr>
          <w:lang w:val="en-US"/>
        </w:rPr>
        <w:t>@4.11.2</w:t>
      </w:r>
    </w:p>
    <w:p w14:paraId="15DF641B" w14:textId="77777777" w:rsidR="00D45B60" w:rsidRPr="00D45B60" w:rsidRDefault="00D45B60" w:rsidP="00D45B60">
      <w:pPr>
        <w:pStyle w:val="Prrafodelista"/>
        <w:numPr>
          <w:ilvl w:val="0"/>
          <w:numId w:val="24"/>
        </w:numPr>
        <w:rPr>
          <w:lang w:val="en-US"/>
        </w:rPr>
      </w:pPr>
      <w:r w:rsidRPr="00D45B60">
        <w:rPr>
          <w:lang w:val="en-US"/>
        </w:rPr>
        <w:t>express</w:t>
      </w:r>
    </w:p>
    <w:p w14:paraId="361017B5" w14:textId="77777777" w:rsidR="00D45B60" w:rsidRPr="00D45B60" w:rsidRDefault="00D45B60" w:rsidP="00D45B60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r w:rsidRPr="00D45B60">
        <w:rPr>
          <w:lang w:val="en-US"/>
        </w:rPr>
        <w:t>cors</w:t>
      </w:r>
      <w:proofErr w:type="spellEnd"/>
    </w:p>
    <w:p w14:paraId="226A4190" w14:textId="77777777" w:rsidR="00D45B60" w:rsidRPr="00D45B60" w:rsidRDefault="00D45B60" w:rsidP="00D45B60">
      <w:pPr>
        <w:pStyle w:val="Prrafodelista"/>
        <w:numPr>
          <w:ilvl w:val="0"/>
          <w:numId w:val="25"/>
        </w:numPr>
        <w:rPr>
          <w:lang w:val="en-US"/>
        </w:rPr>
      </w:pPr>
      <w:r w:rsidRPr="00D45B60">
        <w:rPr>
          <w:lang w:val="en-US"/>
        </w:rPr>
        <w:t xml:space="preserve">Copy the file </w:t>
      </w:r>
      <w:r w:rsidRPr="0047613F">
        <w:rPr>
          <w:rStyle w:val="CdigoCar"/>
        </w:rPr>
        <w:t>telegram-facex-bot.js</w:t>
      </w:r>
      <w:r w:rsidRPr="00D45B60">
        <w:rPr>
          <w:lang w:val="en-US"/>
        </w:rPr>
        <w:t xml:space="preserve"> content to a new SecurOS Node.js Script.</w:t>
      </w:r>
    </w:p>
    <w:p w14:paraId="6161FDBD" w14:textId="06125432" w:rsidR="00D45B60" w:rsidRPr="00D45B60" w:rsidRDefault="00D45B60" w:rsidP="00D45B60">
      <w:pPr>
        <w:pStyle w:val="Prrafodelista"/>
        <w:numPr>
          <w:ilvl w:val="0"/>
          <w:numId w:val="25"/>
        </w:numPr>
        <w:rPr>
          <w:lang w:val="en-US"/>
        </w:rPr>
      </w:pPr>
      <w:r w:rsidRPr="00D45B60">
        <w:rPr>
          <w:lang w:val="en-US"/>
        </w:rPr>
        <w:t>Configure the script variables with the appropriate info:</w:t>
      </w:r>
    </w:p>
    <w:p w14:paraId="07501FFE" w14:textId="77777777" w:rsidR="00D45B60" w:rsidRPr="00D45B60" w:rsidRDefault="00D45B60" w:rsidP="00D45B60">
      <w:pPr>
        <w:pStyle w:val="Prrafodelista"/>
        <w:numPr>
          <w:ilvl w:val="0"/>
          <w:numId w:val="26"/>
        </w:numPr>
        <w:rPr>
          <w:lang w:val="en-US"/>
        </w:rPr>
      </w:pPr>
      <w:r w:rsidRPr="00D45B60">
        <w:rPr>
          <w:b/>
          <w:bCs/>
          <w:lang w:val="en-US"/>
        </w:rPr>
        <w:t>BOT_TOKEN</w:t>
      </w:r>
      <w:r w:rsidRPr="00D45B60">
        <w:rPr>
          <w:lang w:val="en-US"/>
        </w:rPr>
        <w:t>: Telegram Bot Token</w:t>
      </w:r>
    </w:p>
    <w:p w14:paraId="27E80F11" w14:textId="77777777" w:rsidR="00D45B60" w:rsidRPr="00D45B60" w:rsidRDefault="00D45B60" w:rsidP="00D45B60">
      <w:pPr>
        <w:pStyle w:val="Prrafodelista"/>
        <w:numPr>
          <w:ilvl w:val="0"/>
          <w:numId w:val="26"/>
        </w:numPr>
        <w:rPr>
          <w:lang w:val="en-US"/>
        </w:rPr>
      </w:pPr>
      <w:r w:rsidRPr="00D45B60">
        <w:rPr>
          <w:b/>
          <w:bCs/>
          <w:lang w:val="en-US"/>
        </w:rPr>
        <w:t>REST_API_URL_BASE</w:t>
      </w:r>
      <w:r w:rsidRPr="00D45B60">
        <w:rPr>
          <w:lang w:val="en-US"/>
        </w:rPr>
        <w:t>: Rest API URL</w:t>
      </w:r>
    </w:p>
    <w:p w14:paraId="0C96D712" w14:textId="77777777" w:rsidR="00D45B60" w:rsidRPr="00D45B60" w:rsidRDefault="00D45B60" w:rsidP="00D45B60">
      <w:pPr>
        <w:pStyle w:val="Prrafodelista"/>
        <w:numPr>
          <w:ilvl w:val="0"/>
          <w:numId w:val="26"/>
        </w:numPr>
        <w:rPr>
          <w:lang w:val="en-US"/>
        </w:rPr>
      </w:pPr>
      <w:r w:rsidRPr="00D45B60">
        <w:rPr>
          <w:b/>
          <w:bCs/>
          <w:lang w:val="en-US"/>
        </w:rPr>
        <w:t>URL_BASE</w:t>
      </w:r>
      <w:r w:rsidRPr="00D45B60">
        <w:rPr>
          <w:lang w:val="en-US"/>
        </w:rPr>
        <w:t>: FaceX Rest API URL</w:t>
      </w:r>
    </w:p>
    <w:p w14:paraId="11C5837E" w14:textId="77777777" w:rsidR="00D45B60" w:rsidRPr="00D45B60" w:rsidRDefault="00D45B60" w:rsidP="00D45B60">
      <w:pPr>
        <w:pStyle w:val="Prrafodelista"/>
        <w:numPr>
          <w:ilvl w:val="0"/>
          <w:numId w:val="26"/>
        </w:numPr>
        <w:rPr>
          <w:lang w:val="en-US"/>
        </w:rPr>
      </w:pPr>
      <w:r w:rsidRPr="00D45B60">
        <w:rPr>
          <w:b/>
          <w:bCs/>
          <w:lang w:val="en-US"/>
        </w:rPr>
        <w:t>PORT</w:t>
      </w:r>
      <w:r w:rsidRPr="00D45B60">
        <w:rPr>
          <w:lang w:val="en-US"/>
        </w:rPr>
        <w:t>: Web Interface Server Port</w:t>
      </w:r>
    </w:p>
    <w:p w14:paraId="5A3A154A" w14:textId="77777777" w:rsidR="00D45B60" w:rsidRDefault="00D45B60" w:rsidP="00D45B60">
      <w:pPr>
        <w:pStyle w:val="Prrafodelista"/>
        <w:numPr>
          <w:ilvl w:val="0"/>
          <w:numId w:val="25"/>
        </w:numPr>
        <w:rPr>
          <w:lang w:val="en-US"/>
        </w:rPr>
      </w:pPr>
      <w:r w:rsidRPr="00D45B60">
        <w:rPr>
          <w:lang w:val="en-US"/>
        </w:rPr>
        <w:t xml:space="preserve">Paste </w:t>
      </w:r>
      <w:r w:rsidRPr="00D45B60">
        <w:rPr>
          <w:rStyle w:val="CdigoCar"/>
        </w:rPr>
        <w:t>main.html</w:t>
      </w:r>
      <w:r w:rsidRPr="00D45B60">
        <w:rPr>
          <w:lang w:val="en-US"/>
        </w:rPr>
        <w:t xml:space="preserve"> file to </w:t>
      </w:r>
      <w:r w:rsidRPr="00D45B60">
        <w:rPr>
          <w:rStyle w:val="CdigoCar"/>
          <w:u w:val="single"/>
        </w:rPr>
        <w:t>C:\Program Files (x86)\ISS\SecurOS\node.js\public</w:t>
      </w:r>
      <w:r w:rsidRPr="00D45B60">
        <w:rPr>
          <w:lang w:val="en-US"/>
        </w:rPr>
        <w:t xml:space="preserve"> folder (</w:t>
      </w:r>
      <w:r w:rsidRPr="0047613F">
        <w:rPr>
          <w:i/>
          <w:iCs/>
          <w:lang w:val="en-US"/>
        </w:rPr>
        <w:t>if public folder doesn't exist create it</w:t>
      </w:r>
      <w:r w:rsidRPr="00D45B60">
        <w:rPr>
          <w:lang w:val="en-US"/>
        </w:rPr>
        <w:t>).</w:t>
      </w:r>
    </w:p>
    <w:p w14:paraId="27367368" w14:textId="3178FB40" w:rsidR="00D45B60" w:rsidRPr="00D45B60" w:rsidRDefault="00D45B60" w:rsidP="00D45B60">
      <w:pPr>
        <w:pStyle w:val="Prrafodelista"/>
        <w:numPr>
          <w:ilvl w:val="0"/>
          <w:numId w:val="25"/>
        </w:numPr>
        <w:rPr>
          <w:lang w:val="en-US"/>
        </w:rPr>
      </w:pPr>
      <w:r w:rsidRPr="00D45B60">
        <w:rPr>
          <w:lang w:val="en-US"/>
        </w:rPr>
        <w:t xml:space="preserve">Create a </w:t>
      </w:r>
      <w:r w:rsidRPr="00D45B60">
        <w:rPr>
          <w:rStyle w:val="CdigoCar"/>
        </w:rPr>
        <w:t xml:space="preserve">HTML5 </w:t>
      </w:r>
      <w:proofErr w:type="spellStart"/>
      <w:r w:rsidRPr="00D45B60">
        <w:rPr>
          <w:rStyle w:val="CdigoCar"/>
        </w:rPr>
        <w:t>FrontEnd</w:t>
      </w:r>
      <w:proofErr w:type="spellEnd"/>
      <w:r w:rsidRPr="00D45B60">
        <w:rPr>
          <w:lang w:val="en-US"/>
        </w:rPr>
        <w:t xml:space="preserve"> </w:t>
      </w:r>
      <w:proofErr w:type="spellStart"/>
      <w:r w:rsidRPr="00D45B60">
        <w:rPr>
          <w:lang w:val="en-US"/>
        </w:rPr>
        <w:t>SecurOS</w:t>
      </w:r>
      <w:proofErr w:type="spellEnd"/>
      <w:r w:rsidRPr="00D45B60">
        <w:rPr>
          <w:lang w:val="en-US"/>
        </w:rPr>
        <w:t xml:space="preserve"> Object with URL set to </w:t>
      </w:r>
      <w:r w:rsidRPr="00D45B60">
        <w:rPr>
          <w:rStyle w:val="CdigoCar"/>
        </w:rPr>
        <w:t>http://SERVER_IP:PORT/main.html</w:t>
      </w:r>
      <w:r w:rsidR="009E3B03" w:rsidRPr="009E3B03">
        <w:t xml:space="preserve"> (</w:t>
      </w:r>
      <w:r w:rsidR="009E3B03" w:rsidRPr="009E3B03">
        <w:rPr>
          <w:b/>
          <w:bCs/>
        </w:rPr>
        <w:t>OPTIONAL</w:t>
      </w:r>
      <w:r w:rsidR="009E3B03" w:rsidRPr="009E3B03">
        <w:t>)</w:t>
      </w:r>
    </w:p>
    <w:p w14:paraId="6EF6375E" w14:textId="77777777" w:rsidR="00D45B60" w:rsidRPr="00D45B60" w:rsidRDefault="00D45B60" w:rsidP="00D45B60">
      <w:pPr>
        <w:pStyle w:val="Ttulo1"/>
        <w:rPr>
          <w:lang w:val="en-US"/>
        </w:rPr>
      </w:pPr>
      <w:bookmarkStart w:id="4" w:name="_Toc175319712"/>
      <w:r w:rsidRPr="00D45B60">
        <w:rPr>
          <w:lang w:val="en-US"/>
        </w:rPr>
        <w:t>Security</w:t>
      </w:r>
      <w:bookmarkEnd w:id="4"/>
    </w:p>
    <w:p w14:paraId="76B70223" w14:textId="77777777" w:rsidR="00D45B60" w:rsidRDefault="00D45B60" w:rsidP="00D45B60">
      <w:pPr>
        <w:rPr>
          <w:lang w:val="en-US"/>
        </w:rPr>
      </w:pPr>
      <w:r w:rsidRPr="00D45B60">
        <w:rPr>
          <w:lang w:val="en-US"/>
        </w:rPr>
        <w:t>Once the module is installed, it has a security layer based on SecurOS Users, in order to be able to use the bot it's required to create a SecurOS user based on the end users' Telegram account.</w:t>
      </w:r>
    </w:p>
    <w:p w14:paraId="25D3A331" w14:textId="77777777" w:rsidR="004232F5" w:rsidRPr="00D45B60" w:rsidRDefault="004232F5" w:rsidP="00D45B60">
      <w:pPr>
        <w:rPr>
          <w:lang w:val="en-US"/>
        </w:rPr>
      </w:pPr>
    </w:p>
    <w:p w14:paraId="376EB053" w14:textId="77777777" w:rsidR="004232F5" w:rsidRDefault="004232F5" w:rsidP="004232F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3D4186" wp14:editId="5AF87B25">
            <wp:extent cx="3522345" cy="6896100"/>
            <wp:effectExtent l="0" t="0" r="1905" b="0"/>
            <wp:docPr id="3625396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39674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5" b="6103"/>
                    <a:stretch/>
                  </pic:blipFill>
                  <pic:spPr bwMode="auto">
                    <a:xfrm>
                      <a:off x="0" y="0"/>
                      <a:ext cx="352234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9F59E" w14:textId="0EBDE557" w:rsidR="00D45B60" w:rsidRPr="00D45B60" w:rsidRDefault="004232F5" w:rsidP="004232F5">
      <w:pPr>
        <w:pStyle w:val="Descripci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D339C">
        <w:rPr>
          <w:noProof/>
        </w:rPr>
        <w:t>1</w:t>
      </w:r>
      <w:r>
        <w:fldChar w:fldCharType="end"/>
      </w:r>
      <w:r>
        <w:t xml:space="preserve">. Telegram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Telegram's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info</w:t>
      </w:r>
      <w:proofErr w:type="spellEnd"/>
      <w:r>
        <w:rPr>
          <w:noProof/>
        </w:rPr>
        <w:t xml:space="preserve"> section</w:t>
      </w:r>
    </w:p>
    <w:p w14:paraId="75B0A6CE" w14:textId="30E87D51" w:rsidR="00D45B60" w:rsidRPr="00D45B60" w:rsidRDefault="00D45B60" w:rsidP="00D45B60">
      <w:pPr>
        <w:rPr>
          <w:lang w:val="en-US"/>
        </w:rPr>
      </w:pPr>
      <w:r w:rsidRPr="00D45B60">
        <w:rPr>
          <w:lang w:val="en-US"/>
        </w:rPr>
        <w:lastRenderedPageBreak/>
        <w:t xml:space="preserve">In SecurOS the created user has to be assigned on Additional Info the value </w:t>
      </w:r>
      <w:r w:rsidRPr="00D45B60">
        <w:rPr>
          <w:rStyle w:val="CdigoCar"/>
        </w:rPr>
        <w:t>TELEGRAM_BOT_MESSAGES=true</w:t>
      </w:r>
      <w:r w:rsidRPr="00D45B60">
        <w:rPr>
          <w:lang w:val="en-US"/>
        </w:rPr>
        <w:t xml:space="preserve"> to allow this user to have access to the bot face recognition functionality.</w:t>
      </w:r>
    </w:p>
    <w:p w14:paraId="2BA563DC" w14:textId="77777777" w:rsidR="00F245EC" w:rsidRDefault="00F245EC" w:rsidP="00F245EC">
      <w:pPr>
        <w:keepNext/>
        <w:jc w:val="center"/>
      </w:pPr>
      <w:r>
        <w:rPr>
          <w:noProof/>
        </w:rPr>
        <w:drawing>
          <wp:inline distT="0" distB="0" distL="0" distR="0" wp14:anchorId="280BAE78" wp14:editId="5667572E">
            <wp:extent cx="3794760" cy="4183380"/>
            <wp:effectExtent l="0" t="0" r="0" b="7620"/>
            <wp:docPr id="1772033407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3407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4605" w14:textId="7D9AFC38" w:rsidR="00F245EC" w:rsidRDefault="00F245EC" w:rsidP="00F245EC">
      <w:pPr>
        <w:pStyle w:val="Descripci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D339C"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SecurOS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rPr>
          <w:noProof/>
        </w:rPr>
        <w:t>.</w:t>
      </w:r>
    </w:p>
    <w:p w14:paraId="74FC1F42" w14:textId="74C2631C" w:rsidR="00D45B60" w:rsidRPr="00D45B60" w:rsidRDefault="00D45B60" w:rsidP="00D45B60">
      <w:pPr>
        <w:rPr>
          <w:lang w:val="en-US"/>
        </w:rPr>
      </w:pPr>
      <w:r w:rsidRPr="00D45B60">
        <w:rPr>
          <w:lang w:val="en-US"/>
        </w:rPr>
        <w:t xml:space="preserve">It's also possible to explicitly deny a user to have access to the bot by specifying in user Additional Info the value </w:t>
      </w:r>
      <w:r w:rsidRPr="00D45B60">
        <w:rPr>
          <w:rStyle w:val="CdigoCar"/>
        </w:rPr>
        <w:t>TELEGRAM_BOT_MESSAGES=false</w:t>
      </w:r>
      <w:r w:rsidRPr="00D45B60">
        <w:rPr>
          <w:lang w:val="en-US"/>
        </w:rPr>
        <w:t>.</w:t>
      </w:r>
    </w:p>
    <w:p w14:paraId="074825D5" w14:textId="77777777" w:rsidR="00D45B60" w:rsidRPr="00D45B60" w:rsidRDefault="00D45B60" w:rsidP="00D45B60">
      <w:pPr>
        <w:pStyle w:val="Ttulo1"/>
        <w:rPr>
          <w:lang w:val="en-US"/>
        </w:rPr>
      </w:pPr>
      <w:bookmarkStart w:id="5" w:name="_Toc175319713"/>
      <w:r w:rsidRPr="00D45B60">
        <w:rPr>
          <w:lang w:val="en-US"/>
        </w:rPr>
        <w:t>Usage</w:t>
      </w:r>
      <w:bookmarkEnd w:id="5"/>
    </w:p>
    <w:p w14:paraId="75E023C8" w14:textId="0FE08308" w:rsidR="00D45B60" w:rsidRPr="00D45B60" w:rsidRDefault="00D45B60" w:rsidP="00D45B60">
      <w:pPr>
        <w:rPr>
          <w:lang w:val="en-US"/>
        </w:rPr>
      </w:pPr>
      <w:r w:rsidRPr="00D45B60">
        <w:rPr>
          <w:lang w:val="en-US"/>
        </w:rPr>
        <w:t>If the module is fully configured, the bot will be prepared for receiving face photos and retrieve the FaceX REST API results in a human readable way.</w:t>
      </w:r>
    </w:p>
    <w:p w14:paraId="32C9B3D5" w14:textId="77777777" w:rsidR="00D45B60" w:rsidRPr="00D45B60" w:rsidRDefault="00D45B60" w:rsidP="00D45B60">
      <w:pPr>
        <w:rPr>
          <w:lang w:val="en-US"/>
        </w:rPr>
      </w:pPr>
    </w:p>
    <w:p w14:paraId="4DE074B6" w14:textId="7F04B5BC" w:rsidR="00D45B60" w:rsidRPr="00D45B60" w:rsidRDefault="00D45B60" w:rsidP="00D45B60">
      <w:pPr>
        <w:rPr>
          <w:lang w:val="en-US"/>
        </w:rPr>
      </w:pPr>
      <w:r w:rsidRPr="00D45B60">
        <w:rPr>
          <w:lang w:val="en-US"/>
        </w:rPr>
        <w:t>The web interface will display the results as an ordered list.</w:t>
      </w:r>
    </w:p>
    <w:sectPr w:rsidR="00D45B60" w:rsidRPr="00D45B60" w:rsidSect="00F7095E">
      <w:headerReference w:type="default" r:id="rId11"/>
      <w:footerReference w:type="default" r:id="rId12"/>
      <w:pgSz w:w="12242" w:h="15842" w:code="1"/>
      <w:pgMar w:top="2127" w:right="1701" w:bottom="1702" w:left="1701" w:header="720" w:footer="9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3FCD1" w14:textId="77777777" w:rsidR="00577BA3" w:rsidRDefault="00577BA3" w:rsidP="00C820B0">
      <w:r>
        <w:separator/>
      </w:r>
    </w:p>
  </w:endnote>
  <w:endnote w:type="continuationSeparator" w:id="0">
    <w:p w14:paraId="34ADDCAC" w14:textId="77777777" w:rsidR="00577BA3" w:rsidRDefault="00577BA3" w:rsidP="00C82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itstream Vera Serif">
    <w:charset w:val="00"/>
    <w:family w:val="roman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1B4F6" w14:textId="77777777" w:rsidR="00837E75" w:rsidRDefault="00837E75" w:rsidP="000E1D08">
    <w:pPr>
      <w:pStyle w:val="Piedepgina"/>
      <w:tabs>
        <w:tab w:val="clear" w:pos="4252"/>
        <w:tab w:val="clear" w:pos="8504"/>
        <w:tab w:val="left" w:pos="6400"/>
      </w:tabs>
    </w:pPr>
  </w:p>
  <w:p w14:paraId="7DB80AA5" w14:textId="77777777" w:rsidR="00837E75" w:rsidRDefault="00837E75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E7106" w14:textId="77777777" w:rsidR="00577BA3" w:rsidRDefault="00577BA3" w:rsidP="00C820B0">
      <w:r>
        <w:separator/>
      </w:r>
    </w:p>
  </w:footnote>
  <w:footnote w:type="continuationSeparator" w:id="0">
    <w:p w14:paraId="621F6D13" w14:textId="77777777" w:rsidR="00577BA3" w:rsidRDefault="00577BA3" w:rsidP="00C82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7E264" w14:textId="77777777" w:rsidR="00837E75" w:rsidRDefault="00837E75" w:rsidP="008B402B">
    <w:pPr>
      <w:pStyle w:val="Encabezado"/>
      <w:ind w:left="708" w:firstLine="4956"/>
    </w:pPr>
    <w:r>
      <w:rPr>
        <w:noProof/>
        <w:lang w:val="es-ES_tradnl" w:eastAsia="es-ES_tradnl"/>
      </w:rPr>
      <w:drawing>
        <wp:anchor distT="0" distB="0" distL="114300" distR="114300" simplePos="0" relativeHeight="251667455" behindDoc="1" locked="0" layoutInCell="1" allowOverlap="1" wp14:anchorId="2FD7CEB2" wp14:editId="05215550">
          <wp:simplePos x="0" y="0"/>
          <wp:positionH relativeFrom="column">
            <wp:posOffset>-1130935</wp:posOffset>
          </wp:positionH>
          <wp:positionV relativeFrom="paragraph">
            <wp:posOffset>-533301</wp:posOffset>
          </wp:positionV>
          <wp:extent cx="7886700" cy="10206317"/>
          <wp:effectExtent l="0" t="0" r="0" b="508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T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6700" cy="10206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953CB74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4C2"/>
    <w:multiLevelType w:val="hybridMultilevel"/>
    <w:tmpl w:val="BF9EC9B0"/>
    <w:lvl w:ilvl="0" w:tplc="FDAC657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0D90"/>
    <w:multiLevelType w:val="hybridMultilevel"/>
    <w:tmpl w:val="0B18F68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C013E"/>
    <w:multiLevelType w:val="hybridMultilevel"/>
    <w:tmpl w:val="9FC49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2376D"/>
    <w:multiLevelType w:val="hybridMultilevel"/>
    <w:tmpl w:val="196A760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E182CC2"/>
    <w:multiLevelType w:val="hybridMultilevel"/>
    <w:tmpl w:val="8F44CA7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B4509D"/>
    <w:multiLevelType w:val="hybridMultilevel"/>
    <w:tmpl w:val="A64A0D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B499D"/>
    <w:multiLevelType w:val="hybridMultilevel"/>
    <w:tmpl w:val="E3AA7A2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F53AA"/>
    <w:multiLevelType w:val="multilevel"/>
    <w:tmpl w:val="195C55EC"/>
    <w:lvl w:ilvl="0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="Times New Roman" w:hint="default"/>
        <w:b w:val="0"/>
        <w:color w:val="002060"/>
      </w:rPr>
    </w:lvl>
    <w:lvl w:ilvl="1">
      <w:start w:val="1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74" w:hanging="2160"/>
      </w:pPr>
      <w:rPr>
        <w:rFonts w:hint="default"/>
      </w:rPr>
    </w:lvl>
  </w:abstractNum>
  <w:abstractNum w:abstractNumId="10" w15:restartNumberingAfterBreak="0">
    <w:nsid w:val="2C922B17"/>
    <w:multiLevelType w:val="multilevel"/>
    <w:tmpl w:val="195C55EC"/>
    <w:lvl w:ilvl="0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="Times New Roman" w:hint="default"/>
        <w:b w:val="0"/>
        <w:color w:val="002060"/>
      </w:rPr>
    </w:lvl>
    <w:lvl w:ilvl="1">
      <w:start w:val="1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74" w:hanging="2160"/>
      </w:pPr>
      <w:rPr>
        <w:rFonts w:hint="default"/>
      </w:rPr>
    </w:lvl>
  </w:abstractNum>
  <w:abstractNum w:abstractNumId="11" w15:restartNumberingAfterBreak="0">
    <w:nsid w:val="301E3E53"/>
    <w:multiLevelType w:val="hybridMultilevel"/>
    <w:tmpl w:val="5F8E4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F73E2"/>
    <w:multiLevelType w:val="hybridMultilevel"/>
    <w:tmpl w:val="D80823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B538C"/>
    <w:multiLevelType w:val="hybridMultilevel"/>
    <w:tmpl w:val="B2B44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32F83"/>
    <w:multiLevelType w:val="hybridMultilevel"/>
    <w:tmpl w:val="E7426EE8"/>
    <w:lvl w:ilvl="0" w:tplc="0C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 w15:restartNumberingAfterBreak="0">
    <w:nsid w:val="3D0810F2"/>
    <w:multiLevelType w:val="hybridMultilevel"/>
    <w:tmpl w:val="37E4AC8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35F4351"/>
    <w:multiLevelType w:val="hybridMultilevel"/>
    <w:tmpl w:val="8AD44F5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B313FE"/>
    <w:multiLevelType w:val="hybridMultilevel"/>
    <w:tmpl w:val="440E25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86996"/>
    <w:multiLevelType w:val="hybridMultilevel"/>
    <w:tmpl w:val="E9D2C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B77F4"/>
    <w:multiLevelType w:val="multilevel"/>
    <w:tmpl w:val="195C55EC"/>
    <w:lvl w:ilvl="0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="Times New Roman" w:hint="default"/>
        <w:b w:val="0"/>
        <w:color w:val="002060"/>
      </w:rPr>
    </w:lvl>
    <w:lvl w:ilvl="1">
      <w:start w:val="1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74" w:hanging="2160"/>
      </w:pPr>
      <w:rPr>
        <w:rFonts w:hint="default"/>
      </w:rPr>
    </w:lvl>
  </w:abstractNum>
  <w:abstractNum w:abstractNumId="20" w15:restartNumberingAfterBreak="0">
    <w:nsid w:val="5EA82C96"/>
    <w:multiLevelType w:val="hybridMultilevel"/>
    <w:tmpl w:val="AEB034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528C0"/>
    <w:multiLevelType w:val="hybridMultilevel"/>
    <w:tmpl w:val="0CFEC88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27C61"/>
    <w:multiLevelType w:val="hybridMultilevel"/>
    <w:tmpl w:val="C0D89F4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36275B6"/>
    <w:multiLevelType w:val="hybridMultilevel"/>
    <w:tmpl w:val="E9E48AA8"/>
    <w:lvl w:ilvl="0" w:tplc="0C0A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24" w15:restartNumberingAfterBreak="0">
    <w:nsid w:val="6E4D3F0C"/>
    <w:multiLevelType w:val="hybridMultilevel"/>
    <w:tmpl w:val="E3AA7A2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37DBB"/>
    <w:multiLevelType w:val="hybridMultilevel"/>
    <w:tmpl w:val="7292C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C0F82"/>
    <w:multiLevelType w:val="hybridMultilevel"/>
    <w:tmpl w:val="A44EB72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581980559">
    <w:abstractNumId w:val="15"/>
  </w:num>
  <w:num w:numId="2" w16cid:durableId="621154121">
    <w:abstractNumId w:val="18"/>
  </w:num>
  <w:num w:numId="3" w16cid:durableId="2009867527">
    <w:abstractNumId w:val="0"/>
  </w:num>
  <w:num w:numId="4" w16cid:durableId="201884603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838353">
    <w:abstractNumId w:val="16"/>
  </w:num>
  <w:num w:numId="6" w16cid:durableId="2115588997">
    <w:abstractNumId w:val="25"/>
  </w:num>
  <w:num w:numId="7" w16cid:durableId="1642423973">
    <w:abstractNumId w:val="14"/>
  </w:num>
  <w:num w:numId="8" w16cid:durableId="1555462752">
    <w:abstractNumId w:val="26"/>
  </w:num>
  <w:num w:numId="9" w16cid:durableId="549803380">
    <w:abstractNumId w:val="4"/>
  </w:num>
  <w:num w:numId="10" w16cid:durableId="543904534">
    <w:abstractNumId w:val="11"/>
  </w:num>
  <w:num w:numId="11" w16cid:durableId="2066372921">
    <w:abstractNumId w:val="23"/>
  </w:num>
  <w:num w:numId="12" w16cid:durableId="1461145182">
    <w:abstractNumId w:val="17"/>
  </w:num>
  <w:num w:numId="13" w16cid:durableId="30962125">
    <w:abstractNumId w:val="6"/>
  </w:num>
  <w:num w:numId="14" w16cid:durableId="1974946869">
    <w:abstractNumId w:val="2"/>
  </w:num>
  <w:num w:numId="15" w16cid:durableId="595869864">
    <w:abstractNumId w:val="24"/>
  </w:num>
  <w:num w:numId="16" w16cid:durableId="1438451516">
    <w:abstractNumId w:val="21"/>
  </w:num>
  <w:num w:numId="17" w16cid:durableId="2047636122">
    <w:abstractNumId w:val="8"/>
  </w:num>
  <w:num w:numId="18" w16cid:durableId="1138498094">
    <w:abstractNumId w:val="3"/>
  </w:num>
  <w:num w:numId="19" w16cid:durableId="176405997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51230">
    <w:abstractNumId w:val="9"/>
  </w:num>
  <w:num w:numId="21" w16cid:durableId="1120338601">
    <w:abstractNumId w:val="19"/>
  </w:num>
  <w:num w:numId="22" w16cid:durableId="1063455154">
    <w:abstractNumId w:val="10"/>
  </w:num>
  <w:num w:numId="23" w16cid:durableId="394396135">
    <w:abstractNumId w:val="13"/>
  </w:num>
  <w:num w:numId="24" w16cid:durableId="1415542848">
    <w:abstractNumId w:val="5"/>
  </w:num>
  <w:num w:numId="25" w16cid:durableId="1746878205">
    <w:abstractNumId w:val="12"/>
  </w:num>
  <w:num w:numId="26" w16cid:durableId="2105877701">
    <w:abstractNumId w:val="22"/>
  </w:num>
  <w:num w:numId="27" w16cid:durableId="1584757538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60"/>
    <w:rsid w:val="00003FBE"/>
    <w:rsid w:val="00005668"/>
    <w:rsid w:val="000135A6"/>
    <w:rsid w:val="00020CE3"/>
    <w:rsid w:val="0002264B"/>
    <w:rsid w:val="00022D03"/>
    <w:rsid w:val="00026912"/>
    <w:rsid w:val="00035E99"/>
    <w:rsid w:val="00037B72"/>
    <w:rsid w:val="00037D16"/>
    <w:rsid w:val="00041F23"/>
    <w:rsid w:val="00043454"/>
    <w:rsid w:val="000571B3"/>
    <w:rsid w:val="000618CF"/>
    <w:rsid w:val="00066191"/>
    <w:rsid w:val="00071E56"/>
    <w:rsid w:val="00086C4F"/>
    <w:rsid w:val="00090EE6"/>
    <w:rsid w:val="000B5329"/>
    <w:rsid w:val="000C505A"/>
    <w:rsid w:val="000C7C29"/>
    <w:rsid w:val="000D13CC"/>
    <w:rsid w:val="000D3A2C"/>
    <w:rsid w:val="000D501E"/>
    <w:rsid w:val="000D6416"/>
    <w:rsid w:val="000D7681"/>
    <w:rsid w:val="000E1D08"/>
    <w:rsid w:val="000E7263"/>
    <w:rsid w:val="000F2396"/>
    <w:rsid w:val="000F4A5E"/>
    <w:rsid w:val="000F541F"/>
    <w:rsid w:val="0010074D"/>
    <w:rsid w:val="00100CA5"/>
    <w:rsid w:val="00105E4C"/>
    <w:rsid w:val="0010694F"/>
    <w:rsid w:val="001075BC"/>
    <w:rsid w:val="00112B58"/>
    <w:rsid w:val="00113FCD"/>
    <w:rsid w:val="00116B71"/>
    <w:rsid w:val="00126B8F"/>
    <w:rsid w:val="00127980"/>
    <w:rsid w:val="001312E0"/>
    <w:rsid w:val="00132735"/>
    <w:rsid w:val="001412FC"/>
    <w:rsid w:val="00144EFC"/>
    <w:rsid w:val="00145580"/>
    <w:rsid w:val="00145727"/>
    <w:rsid w:val="001466F6"/>
    <w:rsid w:val="00161607"/>
    <w:rsid w:val="001637A2"/>
    <w:rsid w:val="001758B3"/>
    <w:rsid w:val="00175CC4"/>
    <w:rsid w:val="00177337"/>
    <w:rsid w:val="00180042"/>
    <w:rsid w:val="00184DAD"/>
    <w:rsid w:val="00190020"/>
    <w:rsid w:val="00190D4A"/>
    <w:rsid w:val="00193846"/>
    <w:rsid w:val="001B64E5"/>
    <w:rsid w:val="001B7F7B"/>
    <w:rsid w:val="001C16C0"/>
    <w:rsid w:val="001C4B8D"/>
    <w:rsid w:val="001D0ED1"/>
    <w:rsid w:val="001D2737"/>
    <w:rsid w:val="001D2A99"/>
    <w:rsid w:val="001E3398"/>
    <w:rsid w:val="001E3D4C"/>
    <w:rsid w:val="001E7EC4"/>
    <w:rsid w:val="001F3A1A"/>
    <w:rsid w:val="001F3BA4"/>
    <w:rsid w:val="00213F8F"/>
    <w:rsid w:val="00216A46"/>
    <w:rsid w:val="00221503"/>
    <w:rsid w:val="00230227"/>
    <w:rsid w:val="002338D4"/>
    <w:rsid w:val="0023669A"/>
    <w:rsid w:val="00236E1E"/>
    <w:rsid w:val="002402A1"/>
    <w:rsid w:val="0024384F"/>
    <w:rsid w:val="002454E9"/>
    <w:rsid w:val="002507C8"/>
    <w:rsid w:val="002513A3"/>
    <w:rsid w:val="00263091"/>
    <w:rsid w:val="00277F7C"/>
    <w:rsid w:val="002826A8"/>
    <w:rsid w:val="00285618"/>
    <w:rsid w:val="0029413D"/>
    <w:rsid w:val="00295B3C"/>
    <w:rsid w:val="002B0A9B"/>
    <w:rsid w:val="002B1936"/>
    <w:rsid w:val="002B221D"/>
    <w:rsid w:val="002C3204"/>
    <w:rsid w:val="002C38C9"/>
    <w:rsid w:val="002C5EE2"/>
    <w:rsid w:val="002D412F"/>
    <w:rsid w:val="002E36AF"/>
    <w:rsid w:val="002E48E0"/>
    <w:rsid w:val="002E5939"/>
    <w:rsid w:val="002F3845"/>
    <w:rsid w:val="00301EE6"/>
    <w:rsid w:val="003258BB"/>
    <w:rsid w:val="00332618"/>
    <w:rsid w:val="00341365"/>
    <w:rsid w:val="00341507"/>
    <w:rsid w:val="003537A3"/>
    <w:rsid w:val="0035653A"/>
    <w:rsid w:val="00366349"/>
    <w:rsid w:val="00390AB4"/>
    <w:rsid w:val="00393CAD"/>
    <w:rsid w:val="003A0712"/>
    <w:rsid w:val="003B6019"/>
    <w:rsid w:val="003B7C3A"/>
    <w:rsid w:val="003D1EDC"/>
    <w:rsid w:val="003E0032"/>
    <w:rsid w:val="003E05E6"/>
    <w:rsid w:val="003E5E58"/>
    <w:rsid w:val="003F12E8"/>
    <w:rsid w:val="003F6D43"/>
    <w:rsid w:val="00407312"/>
    <w:rsid w:val="00415D4A"/>
    <w:rsid w:val="00421957"/>
    <w:rsid w:val="00422AF9"/>
    <w:rsid w:val="004232F5"/>
    <w:rsid w:val="00427104"/>
    <w:rsid w:val="004703D7"/>
    <w:rsid w:val="00470EAE"/>
    <w:rsid w:val="00474D82"/>
    <w:rsid w:val="0047613F"/>
    <w:rsid w:val="0047715F"/>
    <w:rsid w:val="0048049A"/>
    <w:rsid w:val="00481857"/>
    <w:rsid w:val="00482D11"/>
    <w:rsid w:val="00483BF0"/>
    <w:rsid w:val="00485888"/>
    <w:rsid w:val="0048645F"/>
    <w:rsid w:val="0048713D"/>
    <w:rsid w:val="004972EC"/>
    <w:rsid w:val="004A614A"/>
    <w:rsid w:val="004B2A7A"/>
    <w:rsid w:val="004C0FF4"/>
    <w:rsid w:val="004C32BB"/>
    <w:rsid w:val="004C67F0"/>
    <w:rsid w:val="004D3F1A"/>
    <w:rsid w:val="004E3846"/>
    <w:rsid w:val="004F0DC0"/>
    <w:rsid w:val="004F5501"/>
    <w:rsid w:val="00500125"/>
    <w:rsid w:val="00500D78"/>
    <w:rsid w:val="00505729"/>
    <w:rsid w:val="00505852"/>
    <w:rsid w:val="00512095"/>
    <w:rsid w:val="00512681"/>
    <w:rsid w:val="00532FFF"/>
    <w:rsid w:val="005347CF"/>
    <w:rsid w:val="005350E1"/>
    <w:rsid w:val="005416A8"/>
    <w:rsid w:val="00541BEB"/>
    <w:rsid w:val="005513CA"/>
    <w:rsid w:val="00575EA1"/>
    <w:rsid w:val="00577BA3"/>
    <w:rsid w:val="005930E1"/>
    <w:rsid w:val="005A08AC"/>
    <w:rsid w:val="005B0A7E"/>
    <w:rsid w:val="005D7341"/>
    <w:rsid w:val="005E2F3D"/>
    <w:rsid w:val="005E5D63"/>
    <w:rsid w:val="005E7C52"/>
    <w:rsid w:val="005F0BE8"/>
    <w:rsid w:val="00602896"/>
    <w:rsid w:val="006033DE"/>
    <w:rsid w:val="00603A92"/>
    <w:rsid w:val="006060B6"/>
    <w:rsid w:val="00607FEF"/>
    <w:rsid w:val="006102BC"/>
    <w:rsid w:val="00611DA1"/>
    <w:rsid w:val="0061682B"/>
    <w:rsid w:val="0062085D"/>
    <w:rsid w:val="006229C1"/>
    <w:rsid w:val="00634383"/>
    <w:rsid w:val="00636994"/>
    <w:rsid w:val="0064233E"/>
    <w:rsid w:val="00642943"/>
    <w:rsid w:val="00642CF1"/>
    <w:rsid w:val="00644A4A"/>
    <w:rsid w:val="00646541"/>
    <w:rsid w:val="00662BA3"/>
    <w:rsid w:val="00662EFC"/>
    <w:rsid w:val="00664658"/>
    <w:rsid w:val="006649B9"/>
    <w:rsid w:val="00680351"/>
    <w:rsid w:val="0068423C"/>
    <w:rsid w:val="00686A95"/>
    <w:rsid w:val="00690578"/>
    <w:rsid w:val="00694767"/>
    <w:rsid w:val="006A2E15"/>
    <w:rsid w:val="006B59D0"/>
    <w:rsid w:val="006C71A7"/>
    <w:rsid w:val="006C7F58"/>
    <w:rsid w:val="006D0B0C"/>
    <w:rsid w:val="006D1347"/>
    <w:rsid w:val="006D7F58"/>
    <w:rsid w:val="006E04AA"/>
    <w:rsid w:val="006E20B3"/>
    <w:rsid w:val="006E33B9"/>
    <w:rsid w:val="006E4EB5"/>
    <w:rsid w:val="006E6D3A"/>
    <w:rsid w:val="006F27C9"/>
    <w:rsid w:val="006F2B1A"/>
    <w:rsid w:val="006F5949"/>
    <w:rsid w:val="006F7C68"/>
    <w:rsid w:val="007103B6"/>
    <w:rsid w:val="00715BF8"/>
    <w:rsid w:val="007171DA"/>
    <w:rsid w:val="00721F85"/>
    <w:rsid w:val="00727F93"/>
    <w:rsid w:val="0073513D"/>
    <w:rsid w:val="00750A04"/>
    <w:rsid w:val="00757BBD"/>
    <w:rsid w:val="00764853"/>
    <w:rsid w:val="0076539F"/>
    <w:rsid w:val="00765597"/>
    <w:rsid w:val="00767CA1"/>
    <w:rsid w:val="00783E35"/>
    <w:rsid w:val="00790386"/>
    <w:rsid w:val="007A1D83"/>
    <w:rsid w:val="007A53A0"/>
    <w:rsid w:val="007B41B6"/>
    <w:rsid w:val="007C576C"/>
    <w:rsid w:val="007D2FEA"/>
    <w:rsid w:val="007D5C26"/>
    <w:rsid w:val="007D66E1"/>
    <w:rsid w:val="007E1376"/>
    <w:rsid w:val="007E175C"/>
    <w:rsid w:val="007E20A4"/>
    <w:rsid w:val="007E5C1A"/>
    <w:rsid w:val="007F0CF4"/>
    <w:rsid w:val="007F3472"/>
    <w:rsid w:val="008050A0"/>
    <w:rsid w:val="0080757D"/>
    <w:rsid w:val="0082152F"/>
    <w:rsid w:val="0082223E"/>
    <w:rsid w:val="008339D1"/>
    <w:rsid w:val="00833E10"/>
    <w:rsid w:val="00833F83"/>
    <w:rsid w:val="00834AA0"/>
    <w:rsid w:val="00837E75"/>
    <w:rsid w:val="008400E3"/>
    <w:rsid w:val="00851F41"/>
    <w:rsid w:val="008566FC"/>
    <w:rsid w:val="008647C9"/>
    <w:rsid w:val="008706C3"/>
    <w:rsid w:val="008A46C7"/>
    <w:rsid w:val="008A52CE"/>
    <w:rsid w:val="008B12B6"/>
    <w:rsid w:val="008B402B"/>
    <w:rsid w:val="008B70CD"/>
    <w:rsid w:val="008C719C"/>
    <w:rsid w:val="008D23B6"/>
    <w:rsid w:val="008D6DED"/>
    <w:rsid w:val="008E7AB6"/>
    <w:rsid w:val="008E7AC4"/>
    <w:rsid w:val="008F5744"/>
    <w:rsid w:val="009076D6"/>
    <w:rsid w:val="009119AB"/>
    <w:rsid w:val="0091367D"/>
    <w:rsid w:val="009137E5"/>
    <w:rsid w:val="00921106"/>
    <w:rsid w:val="009301B2"/>
    <w:rsid w:val="0093163C"/>
    <w:rsid w:val="00934768"/>
    <w:rsid w:val="00943454"/>
    <w:rsid w:val="00946AC6"/>
    <w:rsid w:val="009479B4"/>
    <w:rsid w:val="0096061E"/>
    <w:rsid w:val="0097293A"/>
    <w:rsid w:val="00992212"/>
    <w:rsid w:val="00995752"/>
    <w:rsid w:val="009958E2"/>
    <w:rsid w:val="009A4D63"/>
    <w:rsid w:val="009C0C82"/>
    <w:rsid w:val="009C7A14"/>
    <w:rsid w:val="009D2E43"/>
    <w:rsid w:val="009D2EAB"/>
    <w:rsid w:val="009E3B03"/>
    <w:rsid w:val="00A1138D"/>
    <w:rsid w:val="00A12784"/>
    <w:rsid w:val="00A2002F"/>
    <w:rsid w:val="00A26B79"/>
    <w:rsid w:val="00A30611"/>
    <w:rsid w:val="00A30CFF"/>
    <w:rsid w:val="00A31D24"/>
    <w:rsid w:val="00A332E8"/>
    <w:rsid w:val="00A37550"/>
    <w:rsid w:val="00A40238"/>
    <w:rsid w:val="00A43D21"/>
    <w:rsid w:val="00A56ECC"/>
    <w:rsid w:val="00A57CA4"/>
    <w:rsid w:val="00A7183A"/>
    <w:rsid w:val="00A74F32"/>
    <w:rsid w:val="00A76AAF"/>
    <w:rsid w:val="00A77FC2"/>
    <w:rsid w:val="00A85E6E"/>
    <w:rsid w:val="00A869D3"/>
    <w:rsid w:val="00A93804"/>
    <w:rsid w:val="00A94378"/>
    <w:rsid w:val="00AA0F36"/>
    <w:rsid w:val="00AA666A"/>
    <w:rsid w:val="00AC0505"/>
    <w:rsid w:val="00AC38E4"/>
    <w:rsid w:val="00AC6587"/>
    <w:rsid w:val="00AD339C"/>
    <w:rsid w:val="00AD3FFC"/>
    <w:rsid w:val="00AD4C6A"/>
    <w:rsid w:val="00AD7F0F"/>
    <w:rsid w:val="00AE4058"/>
    <w:rsid w:val="00AF6180"/>
    <w:rsid w:val="00B063D3"/>
    <w:rsid w:val="00B11259"/>
    <w:rsid w:val="00B11BA2"/>
    <w:rsid w:val="00B2103B"/>
    <w:rsid w:val="00B25F39"/>
    <w:rsid w:val="00B26DBD"/>
    <w:rsid w:val="00B3187A"/>
    <w:rsid w:val="00B31FA8"/>
    <w:rsid w:val="00B5076D"/>
    <w:rsid w:val="00B50D4E"/>
    <w:rsid w:val="00B64AD7"/>
    <w:rsid w:val="00B74254"/>
    <w:rsid w:val="00B76C2A"/>
    <w:rsid w:val="00B77393"/>
    <w:rsid w:val="00B82CC3"/>
    <w:rsid w:val="00B92F35"/>
    <w:rsid w:val="00B967CB"/>
    <w:rsid w:val="00BA0BBE"/>
    <w:rsid w:val="00BA0F23"/>
    <w:rsid w:val="00BA6C06"/>
    <w:rsid w:val="00BB4CF5"/>
    <w:rsid w:val="00BB62C1"/>
    <w:rsid w:val="00BC1C80"/>
    <w:rsid w:val="00BC22FA"/>
    <w:rsid w:val="00BC3EF5"/>
    <w:rsid w:val="00BD6DB7"/>
    <w:rsid w:val="00BE287C"/>
    <w:rsid w:val="00BE5761"/>
    <w:rsid w:val="00BF2130"/>
    <w:rsid w:val="00BF4F05"/>
    <w:rsid w:val="00C0179A"/>
    <w:rsid w:val="00C02A84"/>
    <w:rsid w:val="00C177F4"/>
    <w:rsid w:val="00C223B6"/>
    <w:rsid w:val="00C22F55"/>
    <w:rsid w:val="00C23979"/>
    <w:rsid w:val="00C27030"/>
    <w:rsid w:val="00C2756A"/>
    <w:rsid w:val="00C32B4F"/>
    <w:rsid w:val="00C33839"/>
    <w:rsid w:val="00C4173E"/>
    <w:rsid w:val="00C448CC"/>
    <w:rsid w:val="00C45A62"/>
    <w:rsid w:val="00C54656"/>
    <w:rsid w:val="00C54851"/>
    <w:rsid w:val="00C62BDD"/>
    <w:rsid w:val="00C65B48"/>
    <w:rsid w:val="00C742EF"/>
    <w:rsid w:val="00C765F6"/>
    <w:rsid w:val="00C820B0"/>
    <w:rsid w:val="00C83408"/>
    <w:rsid w:val="00C84AD4"/>
    <w:rsid w:val="00C853F4"/>
    <w:rsid w:val="00C87744"/>
    <w:rsid w:val="00C94C2E"/>
    <w:rsid w:val="00C97A00"/>
    <w:rsid w:val="00CB62BE"/>
    <w:rsid w:val="00CC04DC"/>
    <w:rsid w:val="00CC6EB2"/>
    <w:rsid w:val="00CE6424"/>
    <w:rsid w:val="00CF0800"/>
    <w:rsid w:val="00D00876"/>
    <w:rsid w:val="00D0228C"/>
    <w:rsid w:val="00D058FE"/>
    <w:rsid w:val="00D07732"/>
    <w:rsid w:val="00D141E9"/>
    <w:rsid w:val="00D25888"/>
    <w:rsid w:val="00D26644"/>
    <w:rsid w:val="00D3482B"/>
    <w:rsid w:val="00D3660A"/>
    <w:rsid w:val="00D37874"/>
    <w:rsid w:val="00D4048D"/>
    <w:rsid w:val="00D45B60"/>
    <w:rsid w:val="00D549CC"/>
    <w:rsid w:val="00D555A2"/>
    <w:rsid w:val="00D55F5B"/>
    <w:rsid w:val="00D6437A"/>
    <w:rsid w:val="00D64B99"/>
    <w:rsid w:val="00D6505E"/>
    <w:rsid w:val="00D71EE7"/>
    <w:rsid w:val="00D766B1"/>
    <w:rsid w:val="00D806FE"/>
    <w:rsid w:val="00D930EF"/>
    <w:rsid w:val="00DA10B0"/>
    <w:rsid w:val="00DA11EA"/>
    <w:rsid w:val="00DA523D"/>
    <w:rsid w:val="00DC1217"/>
    <w:rsid w:val="00DC247B"/>
    <w:rsid w:val="00DC5583"/>
    <w:rsid w:val="00DE0AA1"/>
    <w:rsid w:val="00DE1749"/>
    <w:rsid w:val="00DE49D4"/>
    <w:rsid w:val="00DF509C"/>
    <w:rsid w:val="00DF76DC"/>
    <w:rsid w:val="00E037ED"/>
    <w:rsid w:val="00E1538D"/>
    <w:rsid w:val="00E216BA"/>
    <w:rsid w:val="00E224B4"/>
    <w:rsid w:val="00E23E4F"/>
    <w:rsid w:val="00E24047"/>
    <w:rsid w:val="00E27705"/>
    <w:rsid w:val="00E33969"/>
    <w:rsid w:val="00E3576B"/>
    <w:rsid w:val="00E35C96"/>
    <w:rsid w:val="00E36983"/>
    <w:rsid w:val="00E4689D"/>
    <w:rsid w:val="00E50C26"/>
    <w:rsid w:val="00E5158D"/>
    <w:rsid w:val="00E5408D"/>
    <w:rsid w:val="00E6179D"/>
    <w:rsid w:val="00E63561"/>
    <w:rsid w:val="00E7670F"/>
    <w:rsid w:val="00E778DB"/>
    <w:rsid w:val="00E81196"/>
    <w:rsid w:val="00E82D38"/>
    <w:rsid w:val="00E87248"/>
    <w:rsid w:val="00E90B57"/>
    <w:rsid w:val="00E923CD"/>
    <w:rsid w:val="00E92609"/>
    <w:rsid w:val="00E962EF"/>
    <w:rsid w:val="00EA1AA2"/>
    <w:rsid w:val="00EB1749"/>
    <w:rsid w:val="00EB7225"/>
    <w:rsid w:val="00EC7311"/>
    <w:rsid w:val="00ED60E2"/>
    <w:rsid w:val="00EE0C7E"/>
    <w:rsid w:val="00EE4A11"/>
    <w:rsid w:val="00F123D1"/>
    <w:rsid w:val="00F20A3D"/>
    <w:rsid w:val="00F22D2B"/>
    <w:rsid w:val="00F245EC"/>
    <w:rsid w:val="00F303BE"/>
    <w:rsid w:val="00F30A40"/>
    <w:rsid w:val="00F32057"/>
    <w:rsid w:val="00F35B94"/>
    <w:rsid w:val="00F44372"/>
    <w:rsid w:val="00F445B3"/>
    <w:rsid w:val="00F453D9"/>
    <w:rsid w:val="00F7095E"/>
    <w:rsid w:val="00F714F0"/>
    <w:rsid w:val="00F7338E"/>
    <w:rsid w:val="00F77D66"/>
    <w:rsid w:val="00F905DC"/>
    <w:rsid w:val="00FA6530"/>
    <w:rsid w:val="00FB2537"/>
    <w:rsid w:val="00FB2B93"/>
    <w:rsid w:val="00FC34FE"/>
    <w:rsid w:val="00FC4F32"/>
    <w:rsid w:val="00FC69B7"/>
    <w:rsid w:val="00FD4CBA"/>
    <w:rsid w:val="00FD5383"/>
    <w:rsid w:val="00FE3003"/>
    <w:rsid w:val="00FE75BA"/>
    <w:rsid w:val="00FE76A4"/>
    <w:rsid w:val="00FF3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D28B5A8"/>
  <w15:docId w15:val="{BA4FB54A-1907-4375-9F47-1FFF09DA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D45B60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tulo1">
    <w:name w:val="heading 1"/>
    <w:basedOn w:val="Normal"/>
    <w:next w:val="Normal"/>
    <w:link w:val="Ttulo1Car"/>
    <w:qFormat/>
    <w:rsid w:val="00C177F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F76DC"/>
    <w:pPr>
      <w:keepNext/>
      <w:widowControl w:val="0"/>
      <w:tabs>
        <w:tab w:val="num" w:pos="0"/>
      </w:tabs>
      <w:suppressAutoHyphens/>
      <w:outlineLvl w:val="1"/>
    </w:pPr>
    <w:rPr>
      <w:rFonts w:eastAsia="Bitstream Vera Sans"/>
      <w:b/>
      <w:sz w:val="28"/>
      <w:lang w:val="es-CO"/>
    </w:rPr>
  </w:style>
  <w:style w:type="paragraph" w:styleId="Ttulo3">
    <w:name w:val="heading 3"/>
    <w:basedOn w:val="Normal"/>
    <w:next w:val="Normal"/>
    <w:link w:val="Ttulo3Car"/>
    <w:qFormat/>
    <w:rsid w:val="00E1538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DF76DC"/>
    <w:pPr>
      <w:keepNext/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qFormat/>
    <w:rsid w:val="00E1538D"/>
    <w:pPr>
      <w:keepNext/>
      <w:outlineLvl w:val="4"/>
    </w:pPr>
    <w:rPr>
      <w:i/>
      <w:sz w:val="19"/>
      <w:u w:val="single"/>
    </w:rPr>
  </w:style>
  <w:style w:type="paragraph" w:styleId="Ttulo6">
    <w:name w:val="heading 6"/>
    <w:basedOn w:val="Normal"/>
    <w:next w:val="Normal"/>
    <w:link w:val="Ttulo6Car"/>
    <w:qFormat/>
    <w:rsid w:val="00E1538D"/>
    <w:pPr>
      <w:keepNext/>
      <w:outlineLvl w:val="5"/>
    </w:pPr>
    <w:rPr>
      <w:rFonts w:ascii="CG Times" w:hAnsi="CG Times"/>
      <w:i/>
      <w:u w:val="single"/>
    </w:rPr>
  </w:style>
  <w:style w:type="paragraph" w:styleId="Ttulo7">
    <w:name w:val="heading 7"/>
    <w:basedOn w:val="Normal"/>
    <w:next w:val="Normal"/>
    <w:link w:val="Ttulo7Car"/>
    <w:qFormat/>
    <w:rsid w:val="00E1538D"/>
    <w:pPr>
      <w:keepNext/>
      <w:outlineLvl w:val="6"/>
    </w:pPr>
    <w:rPr>
      <w:rFonts w:ascii="CG Times" w:hAnsi="CG Times"/>
      <w:b/>
      <w:i/>
      <w:sz w:val="21"/>
      <w:u w:val="single"/>
    </w:rPr>
  </w:style>
  <w:style w:type="paragraph" w:styleId="Ttulo8">
    <w:name w:val="heading 8"/>
    <w:basedOn w:val="Normal"/>
    <w:next w:val="Normal"/>
    <w:link w:val="Ttulo8Car"/>
    <w:qFormat/>
    <w:rsid w:val="00E1538D"/>
    <w:pPr>
      <w:keepNext/>
      <w:outlineLvl w:val="7"/>
    </w:pPr>
    <w:rPr>
      <w:rFonts w:ascii="CG Times" w:hAnsi="CG Times"/>
      <w:i/>
      <w:sz w:val="21"/>
    </w:rPr>
  </w:style>
  <w:style w:type="paragraph" w:styleId="Ttulo9">
    <w:name w:val="heading 9"/>
    <w:basedOn w:val="Normal"/>
    <w:next w:val="Normal"/>
    <w:link w:val="Ttulo9Car"/>
    <w:qFormat/>
    <w:rsid w:val="00E1538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82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820B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C82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820B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20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0B0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E76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177F4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F76DC"/>
    <w:rPr>
      <w:rFonts w:ascii="Arial" w:eastAsia="Bitstream Vera Sans" w:hAnsi="Arial" w:cs="Times New Roman"/>
      <w:b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E1538D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DF76DC"/>
    <w:rPr>
      <w:rFonts w:ascii="Arial" w:eastAsia="Times New Roman" w:hAnsi="Arial" w:cs="Times New Roman"/>
      <w:b/>
      <w:bCs/>
      <w:sz w:val="24"/>
      <w:szCs w:val="28"/>
      <w:lang w:val="es-MX" w:eastAsia="es-ES"/>
    </w:rPr>
  </w:style>
  <w:style w:type="character" w:customStyle="1" w:styleId="Ttulo5Car">
    <w:name w:val="Título 5 Car"/>
    <w:basedOn w:val="Fuentedeprrafopredeter"/>
    <w:link w:val="Ttulo5"/>
    <w:rsid w:val="00E1538D"/>
    <w:rPr>
      <w:rFonts w:ascii="Times New Roman" w:eastAsia="Times New Roman" w:hAnsi="Times New Roman" w:cs="Times New Roman"/>
      <w:i/>
      <w:sz w:val="19"/>
      <w:szCs w:val="20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E1538D"/>
    <w:rPr>
      <w:rFonts w:ascii="CG Times" w:eastAsia="Times New Roman" w:hAnsi="CG Times" w:cs="Times New Roman"/>
      <w:i/>
      <w:sz w:val="20"/>
      <w:szCs w:val="20"/>
      <w:u w:val="single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E1538D"/>
    <w:rPr>
      <w:rFonts w:ascii="CG Times" w:eastAsia="Times New Roman" w:hAnsi="CG Times" w:cs="Times New Roman"/>
      <w:b/>
      <w:i/>
      <w:sz w:val="21"/>
      <w:szCs w:val="20"/>
      <w:u w:val="single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E1538D"/>
    <w:rPr>
      <w:rFonts w:ascii="CG Times" w:eastAsia="Times New Roman" w:hAnsi="CG Times" w:cs="Times New Roman"/>
      <w:i/>
      <w:sz w:val="21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E1538D"/>
    <w:rPr>
      <w:rFonts w:ascii="Arial" w:eastAsia="Times New Roman" w:hAnsi="Arial" w:cs="Arial"/>
      <w:lang w:val="es-ES" w:eastAsia="es-ES"/>
    </w:rPr>
  </w:style>
  <w:style w:type="paragraph" w:customStyle="1" w:styleId="Textoindependiente21">
    <w:name w:val="Texto independiente 21"/>
    <w:basedOn w:val="Normal"/>
    <w:rsid w:val="00E1538D"/>
    <w:pPr>
      <w:widowControl w:val="0"/>
      <w:tabs>
        <w:tab w:val="left" w:pos="8647"/>
      </w:tabs>
      <w:suppressAutoHyphens/>
    </w:pPr>
    <w:rPr>
      <w:rFonts w:ascii="CG Times" w:eastAsia="Bitstream Vera Sans" w:hAnsi="CG Times"/>
      <w:i/>
      <w:lang w:val="es-CO"/>
    </w:rPr>
  </w:style>
  <w:style w:type="paragraph" w:styleId="Textoindependiente2">
    <w:name w:val="Body Text 2"/>
    <w:basedOn w:val="Normal"/>
    <w:link w:val="Textoindependiente2Car"/>
    <w:rsid w:val="00E1538D"/>
    <w:pPr>
      <w:widowControl w:val="0"/>
      <w:suppressAutoHyphens/>
      <w:spacing w:after="120" w:line="480" w:lineRule="auto"/>
    </w:pPr>
    <w:rPr>
      <w:rFonts w:ascii="Bitstream Vera Serif" w:eastAsia="Bitstream Vera Sans" w:hAnsi="Bitstream Vera Serif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rsid w:val="00E1538D"/>
    <w:rPr>
      <w:rFonts w:ascii="Bitstream Vera Serif" w:eastAsia="Bitstream Vera Sans" w:hAnsi="Bitstream Vera Serif" w:cs="Times New Roman"/>
      <w:sz w:val="24"/>
      <w:szCs w:val="20"/>
      <w:lang w:eastAsia="es-ES"/>
    </w:rPr>
  </w:style>
  <w:style w:type="paragraph" w:customStyle="1" w:styleId="Textoindependiente31">
    <w:name w:val="Texto independiente 31"/>
    <w:basedOn w:val="Normal"/>
    <w:rsid w:val="00E1538D"/>
    <w:pPr>
      <w:widowControl w:val="0"/>
      <w:suppressAutoHyphens/>
    </w:pPr>
    <w:rPr>
      <w:rFonts w:ascii="Bitstream Vera Serif" w:eastAsia="Bitstream Vera Sans" w:hAnsi="Bitstream Vera Serif"/>
      <w:sz w:val="28"/>
      <w:lang w:val="es-CO"/>
    </w:rPr>
  </w:style>
  <w:style w:type="character" w:styleId="Hipervnculo">
    <w:name w:val="Hyperlink"/>
    <w:basedOn w:val="Fuentedeprrafopredeter"/>
    <w:uiPriority w:val="99"/>
    <w:rsid w:val="00E1538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E1538D"/>
    <w:rPr>
      <w:color w:val="800080"/>
      <w:u w:val="single"/>
    </w:rPr>
  </w:style>
  <w:style w:type="paragraph" w:customStyle="1" w:styleId="xl22">
    <w:name w:val="xl22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xl23">
    <w:name w:val="xl23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</w:pPr>
    <w:rPr>
      <w:rFonts w:ascii="Tahoma" w:hAnsi="Tahoma" w:cs="Tahoma"/>
      <w:b/>
      <w:bCs/>
      <w:szCs w:val="24"/>
    </w:rPr>
  </w:style>
  <w:style w:type="paragraph" w:customStyle="1" w:styleId="xl24">
    <w:name w:val="xl24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</w:pPr>
    <w:rPr>
      <w:rFonts w:ascii="Tahoma" w:hAnsi="Tahoma" w:cs="Tahoma"/>
      <w:b/>
      <w:bCs/>
      <w:szCs w:val="24"/>
    </w:rPr>
  </w:style>
  <w:style w:type="paragraph" w:customStyle="1" w:styleId="xl25">
    <w:name w:val="xl25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Tahoma" w:hAnsi="Tahoma" w:cs="Tahoma"/>
      <w:szCs w:val="24"/>
    </w:rPr>
  </w:style>
  <w:style w:type="paragraph" w:customStyle="1" w:styleId="xl26">
    <w:name w:val="xl26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Tahoma" w:hAnsi="Tahoma" w:cs="Tahoma"/>
      <w:szCs w:val="24"/>
    </w:rPr>
  </w:style>
  <w:style w:type="character" w:styleId="Nmerodepgina">
    <w:name w:val="page number"/>
    <w:basedOn w:val="Fuentedeprrafopredeter"/>
    <w:rsid w:val="00E1538D"/>
  </w:style>
  <w:style w:type="paragraph" w:customStyle="1" w:styleId="xl27">
    <w:name w:val="xl27"/>
    <w:basedOn w:val="Normal"/>
    <w:rsid w:val="00E1538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22"/>
      <w:szCs w:val="22"/>
    </w:rPr>
  </w:style>
  <w:style w:type="paragraph" w:customStyle="1" w:styleId="xl28">
    <w:name w:val="xl28"/>
    <w:basedOn w:val="Normal"/>
    <w:rsid w:val="00E1538D"/>
    <w:pPr>
      <w:spacing w:before="100" w:beforeAutospacing="1" w:after="100" w:afterAutospacing="1"/>
      <w:jc w:val="right"/>
    </w:pPr>
    <w:rPr>
      <w:rFonts w:ascii="Tahoma" w:hAnsi="Tahoma" w:cs="Tahoma"/>
      <w:color w:val="000000"/>
      <w:sz w:val="22"/>
      <w:szCs w:val="22"/>
    </w:rPr>
  </w:style>
  <w:style w:type="paragraph" w:customStyle="1" w:styleId="xl29">
    <w:name w:val="xl29"/>
    <w:basedOn w:val="Normal"/>
    <w:rsid w:val="00E1538D"/>
    <w:pPr>
      <w:spacing w:before="100" w:beforeAutospacing="1" w:after="100" w:afterAutospacing="1"/>
    </w:pPr>
    <w:rPr>
      <w:rFonts w:ascii="Tahoma" w:hAnsi="Tahoma" w:cs="Tahoma"/>
      <w:color w:val="000000"/>
      <w:sz w:val="22"/>
      <w:szCs w:val="22"/>
    </w:rPr>
  </w:style>
  <w:style w:type="paragraph" w:customStyle="1" w:styleId="xl30">
    <w:name w:val="xl30"/>
    <w:basedOn w:val="Normal"/>
    <w:rsid w:val="00E1538D"/>
    <w:pPr>
      <w:spacing w:before="100" w:beforeAutospacing="1" w:after="100" w:afterAutospacing="1"/>
    </w:pPr>
    <w:rPr>
      <w:rFonts w:ascii="Tahoma" w:hAnsi="Tahoma" w:cs="Tahoma"/>
      <w:sz w:val="22"/>
      <w:szCs w:val="22"/>
    </w:rPr>
  </w:style>
  <w:style w:type="paragraph" w:customStyle="1" w:styleId="xl31">
    <w:name w:val="xl31"/>
    <w:basedOn w:val="Normal"/>
    <w:rsid w:val="00E1538D"/>
    <w:pPr>
      <w:spacing w:before="100" w:beforeAutospacing="1" w:after="100" w:afterAutospacing="1"/>
      <w:jc w:val="right"/>
    </w:pPr>
    <w:rPr>
      <w:rFonts w:ascii="Tahoma" w:hAnsi="Tahoma" w:cs="Tahoma"/>
      <w:color w:val="000000"/>
      <w:sz w:val="22"/>
      <w:szCs w:val="22"/>
    </w:rPr>
  </w:style>
  <w:style w:type="paragraph" w:styleId="Textoindependiente3">
    <w:name w:val="Body Text 3"/>
    <w:basedOn w:val="Normal"/>
    <w:link w:val="Textoindependiente3Car"/>
    <w:rsid w:val="00E1538D"/>
    <w:rPr>
      <w:sz w:val="28"/>
    </w:rPr>
  </w:style>
  <w:style w:type="character" w:customStyle="1" w:styleId="Textoindependiente3Car">
    <w:name w:val="Texto independiente 3 Car"/>
    <w:basedOn w:val="Fuentedeprrafopredeter"/>
    <w:link w:val="Textoindependiente3"/>
    <w:rsid w:val="00E1538D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E1538D"/>
    <w:rPr>
      <w:i/>
    </w:rPr>
  </w:style>
  <w:style w:type="character" w:customStyle="1" w:styleId="TextoindependienteCar">
    <w:name w:val="Texto independiente Car"/>
    <w:basedOn w:val="Fuentedeprrafopredeter"/>
    <w:link w:val="Textoindependiente"/>
    <w:rsid w:val="00E1538D"/>
    <w:rPr>
      <w:rFonts w:ascii="Times New Roman" w:eastAsia="Times New Roman" w:hAnsi="Times New Roman" w:cs="Times New Roman"/>
      <w:i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E1538D"/>
    <w:pPr>
      <w:jc w:val="center"/>
    </w:pPr>
    <w:rPr>
      <w:rFonts w:ascii="Tahoma" w:hAnsi="Tahoma"/>
      <w:b/>
    </w:rPr>
  </w:style>
  <w:style w:type="character" w:customStyle="1" w:styleId="TtuloCar">
    <w:name w:val="Título Car"/>
    <w:basedOn w:val="Fuentedeprrafopredeter"/>
    <w:link w:val="Ttulo"/>
    <w:rsid w:val="00E1538D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customStyle="1" w:styleId="xl65">
    <w:name w:val="xl65"/>
    <w:basedOn w:val="Normal"/>
    <w:rsid w:val="00E1538D"/>
    <w:pPr>
      <w:spacing w:before="100" w:beforeAutospacing="1" w:after="100" w:afterAutospacing="1"/>
    </w:pPr>
    <w:rPr>
      <w:rFonts w:ascii="Tahoma" w:hAnsi="Tahoma" w:cs="Tahoma"/>
      <w:sz w:val="18"/>
      <w:szCs w:val="18"/>
    </w:rPr>
  </w:style>
  <w:style w:type="paragraph" w:customStyle="1" w:styleId="xl66">
    <w:name w:val="xl66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Tahoma" w:hAnsi="Tahoma" w:cs="Tahoma"/>
      <w:color w:val="000000"/>
      <w:sz w:val="18"/>
      <w:szCs w:val="18"/>
    </w:rPr>
  </w:style>
  <w:style w:type="paragraph" w:customStyle="1" w:styleId="xl67">
    <w:name w:val="xl67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xl68">
    <w:name w:val="xl68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Tahoma" w:hAnsi="Tahoma" w:cs="Tahoma"/>
      <w:color w:val="000000"/>
      <w:sz w:val="18"/>
      <w:szCs w:val="18"/>
    </w:rPr>
  </w:style>
  <w:style w:type="paragraph" w:customStyle="1" w:styleId="xl63">
    <w:name w:val="xl63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cs="Arial"/>
      <w:szCs w:val="24"/>
    </w:rPr>
  </w:style>
  <w:style w:type="paragraph" w:customStyle="1" w:styleId="xl64">
    <w:name w:val="xl64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</w:pPr>
    <w:rPr>
      <w:rFonts w:cs="Arial"/>
      <w:szCs w:val="24"/>
    </w:rPr>
  </w:style>
  <w:style w:type="paragraph" w:styleId="Lista">
    <w:name w:val="List"/>
    <w:basedOn w:val="Normal"/>
    <w:rsid w:val="00662BA3"/>
    <w:pPr>
      <w:ind w:left="283" w:hanging="283"/>
      <w:contextualSpacing/>
    </w:pPr>
    <w:rPr>
      <w:lang w:val="es-CO"/>
    </w:rPr>
  </w:style>
  <w:style w:type="paragraph" w:styleId="Listaconvietas2">
    <w:name w:val="List Bullet 2"/>
    <w:basedOn w:val="Normal"/>
    <w:unhideWhenUsed/>
    <w:rsid w:val="009A4D63"/>
    <w:pPr>
      <w:numPr>
        <w:numId w:val="3"/>
      </w:numPr>
      <w:contextualSpacing/>
    </w:pPr>
    <w:rPr>
      <w:lang w:val="es-CO"/>
    </w:rPr>
  </w:style>
  <w:style w:type="paragraph" w:styleId="Cierre">
    <w:name w:val="Closing"/>
    <w:basedOn w:val="Normal"/>
    <w:link w:val="CierreCar"/>
    <w:rsid w:val="003537A3"/>
    <w:pPr>
      <w:ind w:left="4252"/>
    </w:pPr>
    <w:rPr>
      <w:lang w:val="es-CO"/>
    </w:rPr>
  </w:style>
  <w:style w:type="character" w:customStyle="1" w:styleId="CierreCar">
    <w:name w:val="Cierre Car"/>
    <w:basedOn w:val="Fuentedeprrafopredeter"/>
    <w:link w:val="Cierre"/>
    <w:rsid w:val="003537A3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Encabezadodemensaje">
    <w:name w:val="Message Header"/>
    <w:basedOn w:val="Normal"/>
    <w:link w:val="EncabezadodemensajeCar"/>
    <w:rsid w:val="009076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  <w:lang w:val="es-CO"/>
    </w:rPr>
  </w:style>
  <w:style w:type="character" w:customStyle="1" w:styleId="EncabezadodemensajeCar">
    <w:name w:val="Encabezado de mensaje Car"/>
    <w:basedOn w:val="Fuentedeprrafopredeter"/>
    <w:link w:val="Encabezadodemensaje"/>
    <w:rsid w:val="009076D6"/>
    <w:rPr>
      <w:rFonts w:ascii="Cambria" w:eastAsia="Times New Roman" w:hAnsi="Cambria" w:cs="Times New Roman"/>
      <w:sz w:val="24"/>
      <w:szCs w:val="24"/>
      <w:shd w:val="pct20" w:color="auto" w:fill="auto"/>
      <w:lang w:eastAsia="es-ES"/>
    </w:rPr>
  </w:style>
  <w:style w:type="paragraph" w:customStyle="1" w:styleId="Default">
    <w:name w:val="Default"/>
    <w:rsid w:val="004F0D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3F6D43"/>
    <w:pPr>
      <w:spacing w:after="200"/>
    </w:pPr>
    <w:rPr>
      <w:b/>
      <w:bCs/>
      <w:color w:val="4F81BD" w:themeColor="accent1"/>
      <w:sz w:val="18"/>
      <w:szCs w:val="18"/>
    </w:rPr>
  </w:style>
  <w:style w:type="paragraph" w:styleId="TDC1">
    <w:name w:val="toc 1"/>
    <w:hidden/>
    <w:uiPriority w:val="39"/>
    <w:rsid w:val="00F7095E"/>
    <w:pPr>
      <w:spacing w:after="116" w:line="259" w:lineRule="auto"/>
      <w:ind w:left="116" w:right="21" w:hanging="10"/>
    </w:pPr>
    <w:rPr>
      <w:rFonts w:ascii="Calibri" w:eastAsia="Calibri" w:hAnsi="Calibri" w:cs="Calibri"/>
      <w:b/>
      <w:color w:val="000000"/>
      <w:sz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F7095E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Cdigo">
    <w:name w:val="Código"/>
    <w:basedOn w:val="Normal"/>
    <w:link w:val="CdigoCar"/>
    <w:qFormat/>
    <w:rsid w:val="00D45B60"/>
    <w:rPr>
      <w:rFonts w:ascii="Consolas" w:hAnsi="Consolas"/>
      <w:color w:val="C00000"/>
      <w:lang w:val="en-US"/>
    </w:rPr>
  </w:style>
  <w:style w:type="character" w:customStyle="1" w:styleId="CdigoCar">
    <w:name w:val="Código Car"/>
    <w:basedOn w:val="Fuentedeprrafopredeter"/>
    <w:link w:val="Cdigo"/>
    <w:rsid w:val="00D45B60"/>
    <w:rPr>
      <w:rFonts w:ascii="Consolas" w:eastAsia="Times New Roman" w:hAnsi="Consolas" w:cs="Times New Roman"/>
      <w:color w:val="C00000"/>
      <w:sz w:val="24"/>
      <w:szCs w:val="20"/>
      <w:lang w:val="en-US" w:eastAsia="es-ES"/>
    </w:rPr>
  </w:style>
  <w:style w:type="character" w:styleId="Mencinsinresolver">
    <w:name w:val="Unresolved Mention"/>
    <w:basedOn w:val="Fuentedeprrafopredeter"/>
    <w:uiPriority w:val="99"/>
    <w:rsid w:val="00D45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telegram.org/bo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valdo\Desktop\ISS_arquitectura_integr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>
          <a:noFill/>
        </a:ln>
        <a:effectLst/>
        <a:extLst>
          <a:ext uri="{C572A759-6A51-4108-AA02-DFA0A04FC94B}">
            <ma14:wrappingTextBoxFlag xmlns:ma14="http://schemas.microsoft.com/office/mac/drawingml/2011/main" xmlns=""/>
          </a:ext>
        </a:extLst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2302CF6188604B98F4E721273B413A" ma:contentTypeVersion="15" ma:contentTypeDescription="Crear nuevo documento." ma:contentTypeScope="" ma:versionID="1f89f60ccf1ce2ae3df335f0a05ccb92">
  <xsd:schema xmlns:xsd="http://www.w3.org/2001/XMLSchema" xmlns:xs="http://www.w3.org/2001/XMLSchema" xmlns:p="http://schemas.microsoft.com/office/2006/metadata/properties" xmlns:ns2="0eef7d11-521c-464f-9900-546bec6c5162" xmlns:ns3="93a8a576-73a2-4732-a59b-8553a846ac32" targetNamespace="http://schemas.microsoft.com/office/2006/metadata/properties" ma:root="true" ma:fieldsID="3aa57ad525d99ef3682375495c38d976" ns2:_="" ns3:_="">
    <xsd:import namespace="0eef7d11-521c-464f-9900-546bec6c5162"/>
    <xsd:import namespace="93a8a576-73a2-4732-a59b-8553a846ac3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f7d11-521c-464f-9900-546bec6c516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4f61dac1-0f4d-4058-bc5c-1c14d7ee49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8a576-73a2-4732-a59b-8553a846ac3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950f65d-c94e-45ed-9bb5-60c53a991095}" ma:internalName="TaxCatchAll" ma:showField="CatchAllData" ma:web="93a8a576-73a2-4732-a59b-8553a846ac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a8a576-73a2-4732-a59b-8553a846ac32" xsi:nil="true"/>
    <lcf76f155ced4ddcb4097134ff3c332f xmlns="0eef7d11-521c-464f-9900-546bec6c51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9C863F-EE42-42EC-809E-C50B9D6014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4E39E3-30E1-4265-91EA-76278541EDCB}"/>
</file>

<file path=customXml/itemProps3.xml><?xml version="1.0" encoding="utf-8"?>
<ds:datastoreItem xmlns:ds="http://schemas.openxmlformats.org/officeDocument/2006/customXml" ds:itemID="{C21C2764-C4ED-4EF5-A9E3-A588269E73A0}"/>
</file>

<file path=customXml/itemProps4.xml><?xml version="1.0" encoding="utf-8"?>
<ds:datastoreItem xmlns:ds="http://schemas.openxmlformats.org/officeDocument/2006/customXml" ds:itemID="{9B1E0B00-0EC6-4AA1-9FED-D15FE9797052}"/>
</file>

<file path=docProps/app.xml><?xml version="1.0" encoding="utf-8"?>
<Properties xmlns="http://schemas.openxmlformats.org/officeDocument/2006/extended-properties" xmlns:vt="http://schemas.openxmlformats.org/officeDocument/2006/docPropsVTypes">
  <Template>ISS_arquitectura_integraciones.dotx</Template>
  <TotalTime>0</TotalTime>
  <Pages>5</Pages>
  <Words>386</Words>
  <Characters>2127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</dc:creator>
  <cp:lastModifiedBy>Osvaldo Frías</cp:lastModifiedBy>
  <cp:revision>16</cp:revision>
  <cp:lastPrinted>2024-08-23T21:35:00Z</cp:lastPrinted>
  <dcterms:created xsi:type="dcterms:W3CDTF">2023-06-02T22:06:00Z</dcterms:created>
  <dcterms:modified xsi:type="dcterms:W3CDTF">2024-08-23T21:37:00Z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0x010100D02302CF6188604B98F4E721273B413A</vt:lpwstr>
  </property>
</Properties>
</file>